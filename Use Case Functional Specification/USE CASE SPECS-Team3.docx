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tbl>
      <w:tblPr>
        <w:tblpPr w:leftFromText="180" w:rightFromText="180" w:vertAnchor="page" w:horzAnchor="margin" w:tblpY="1020"/>
        <w:tblW w:w="10546" w:type="dxa"/>
        <w:tblLayout w:type="fixed"/>
        <w:tblLook w:val="01E0"/>
      </w:tblPr>
      <w:tblGrid>
        <w:gridCol w:w="4404"/>
        <w:gridCol w:w="6142"/>
      </w:tblGrid>
      <w:tr w14:paraId="4DCEF5EA" w:rsidR="00BA24A6" w:rsidRPr="00C820F4" w:rsidTr="00097713">
        <w:trPr>
          <w:trHeight w:val="101"/>
        </w:trPr>
        <w:tc>
          <w:tcPr>
            <w:tcW w:w="4404" w:type="dxa"/>
          </w:tcPr>
          <w:p w14:paraId="3B470A13" w:rsidR="00BA24A6" w:rsidRPr="00C820F4" w:rsidRDefault="00BA24A6" w:rsidP="00BA24A6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6142" w:type="dxa"/>
          </w:tcPr>
          <w:p w14:paraId="1BDC8AED" w:rsidR="000C42DA" w:rsidRPr="00C820F4" w:rsidRDefault="000C42DA" w:rsidP="00D61447">
            <w:pPr>
              <w:pStyle w:val="HeaderSection"/>
              <w:spacing w:before="20"/>
              <w:rPr>
                <w:rFonts w:ascii="Times New Roman" w:hAnsi="Times New Roman" w:cs="Times New Roman"/>
                <w:b/>
                <w:color w:val="4472C4" w:themeColor="accent5"/>
              </w:rPr>
            </w:pPr>
          </w:p>
        </w:tc>
      </w:tr>
    </w:tbl>
    <w:p w14:paraId="00C6EE09" w:rsidR="00632386" w:rsidRPr="00C820F4" w:rsidRDefault="00632386" w:rsidP="007845D4">
      <w:pPr>
        <w:spacing w:after="0" w:line="240" w:lineRule="auto"/>
        <w:rPr>
          <w:rFonts w:ascii="Times New Roman" w:hAnsi="Times New Roman"/>
          <w:b/>
          <w:bCs/>
          <w:i/>
          <w:color w:val="000000"/>
          <w:sz w:val="24"/>
          <w:szCs w:val="24"/>
        </w:rPr>
      </w:pPr>
    </w:p>
    <w:p w14:paraId="099ADAC0" w:rsidR="00F0625A" w:rsidRPr="00C820F4" w:rsidRDefault="00097713" w:rsidP="00F0625A">
      <w:pPr>
        <w:spacing w:before="120"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097713">
        <w:rPr>
          <w:rFonts w:ascii="Times New Roman" w:hAnsi="Times New Roman"/>
          <w:b/>
          <w:bCs/>
          <w:noProof/>
          <w:color w:val="000000"/>
          <w:sz w:val="24"/>
          <w:szCs w:val="24"/>
        </w:rPr>
        <w:drawing>
          <wp:inline wp14:anchorId="09772C50" wp14:editId="7777777" distT="0" distB="0" distL="0" distR="0">
            <wp:extent cx="2743200" cy="1183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220" cy="118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7967" w:rsidRPr="00E67967">
        <w:rPr>
          <w:rFonts w:ascii="Times New Roman" w:hAnsi="Times New Roman"/>
          <w:b/>
          <w:bCs/>
          <w:color w:val="000000"/>
          <w:sz w:val="24"/>
          <w:szCs w:val="24"/>
        </w:rPr>
        <w:pict w14:anchorId="051B0FE4">
          <v:rect id="_x0000_i1025" style="width:468pt;height:1.5pt" o:hralign="center" o:hrstd="t" o:hrnoshade="t" o:hr="t" fillcolor="red" stroked="f"/>
        </w:pict>
      </w:r>
    </w:p>
    <w:p w14:paraId="65462106" w:rsidR="005844E7" w:rsidRPr="00097713" w:rsidRDefault="00097713" w:rsidP="005844E7">
      <w:pPr>
        <w:pStyle w:val="Heading1"/>
        <w:spacing w:after="360" w:line="240" w:lineRule="auto"/>
        <w:rPr>
          <w:rFonts w:ascii="Times New Roman" w:hAnsi="Times New Roman" w:cs="Times New Roman"/>
          <w:color w:val="008000"/>
          <w:sz w:val="32"/>
          <w:szCs w:val="32"/>
          <w:u w:val="single"/>
        </w:rPr>
      </w:pPr>
      <w:r w:rsidRPr="00097713">
        <w:rPr>
          <w:rFonts w:ascii="Times New Roman" w:hAnsi="Times New Roman" w:cs="Times New Roman"/>
          <w:color w:val="008000"/>
          <w:sz w:val="32"/>
          <w:szCs w:val="32"/>
        </w:rPr>
        <w:t xml:space="preserve">                                 </w:t>
      </w:r>
      <w:r w:rsidRPr="00097713">
        <w:rPr>
          <w:rFonts w:ascii="Times New Roman" w:hAnsi="Times New Roman" w:cs="Times New Roman"/>
          <w:color w:val="008000"/>
          <w:sz w:val="32"/>
          <w:szCs w:val="32"/>
          <w:u w:val="single"/>
        </w:rPr>
        <w:t>USE CASE SPECIFICATIONS</w:t>
      </w:r>
    </w:p>
    <w:p w14:paraId="26E1C19B" w:rsidR="00097713" w:rsidRDefault="00097713" w:rsidP="000C42DA">
      <w:pPr>
        <w:spacing w:after="0" w:line="240" w:lineRule="atLeast"/>
        <w:rPr>
          <w:rFonts w:ascii="Times New Roman" w:hAnsi="Times New Roman"/>
          <w:b/>
        </w:rPr>
      </w:pPr>
    </w:p>
    <w:p w14:paraId="0A36C3A2" w:rsidR="005844E7" w:rsidRPr="00BA7D44" w:rsidRDefault="000C42DA" w:rsidP="000C42DA">
      <w:pPr>
        <w:spacing w:after="0" w:line="240" w:lineRule="atLeast"/>
        <w:rPr>
          <w:rFonts w:ascii="Times New Roman" w:hAnsi="Times New Roman"/>
          <w:b/>
          <w:sz w:val="24"/>
          <w:szCs w:val="24"/>
        </w:rPr>
      </w:pPr>
      <w:r w:rsidRPr="00BA7D44">
        <w:rPr>
          <w:rFonts w:ascii="Times New Roman" w:hAnsi="Times New Roman"/>
          <w:b/>
          <w:sz w:val="24"/>
          <w:szCs w:val="24"/>
        </w:rPr>
        <w:t xml:space="preserve">UC 1.0 </w:t>
      </w:r>
      <w:r w:rsidR="005844E7" w:rsidRPr="00BA7D44">
        <w:rPr>
          <w:rFonts w:ascii="Times New Roman" w:hAnsi="Times New Roman"/>
          <w:b/>
          <w:sz w:val="24"/>
          <w:szCs w:val="24"/>
        </w:rPr>
        <w:t>General Sy</w:t>
      </w:r>
      <w:r w:rsidR="00F0625A" w:rsidRPr="00BA7D44">
        <w:rPr>
          <w:rFonts w:ascii="Times New Roman" w:hAnsi="Times New Roman"/>
          <w:b/>
          <w:sz w:val="24"/>
          <w:szCs w:val="24"/>
        </w:rPr>
        <w:t>s</w:t>
      </w:r>
      <w:r w:rsidR="005844E7" w:rsidRPr="00BA7D44">
        <w:rPr>
          <w:rFonts w:ascii="Times New Roman" w:hAnsi="Times New Roman"/>
          <w:b/>
          <w:sz w:val="24"/>
          <w:szCs w:val="24"/>
        </w:rPr>
        <w:t>tem Information</w:t>
      </w:r>
    </w:p>
    <w:p w14:paraId="78585584" w:rsidR="000C42DA" w:rsidRPr="00BA7D44" w:rsidRDefault="005844E7" w:rsidP="005844E7">
      <w:pPr>
        <w:spacing w:after="0" w:line="240" w:lineRule="atLeast"/>
        <w:ind w:firstLine="720"/>
        <w:rPr>
          <w:rFonts w:ascii="Times New Roman" w:hAnsi="Times New Roman"/>
          <w:sz w:val="24"/>
          <w:szCs w:val="24"/>
        </w:rPr>
      </w:pPr>
      <w:r w:rsidRPr="00BA7D44">
        <w:rPr>
          <w:rFonts w:ascii="Times New Roman" w:hAnsi="Times New Roman"/>
          <w:sz w:val="24"/>
          <w:szCs w:val="24"/>
        </w:rPr>
        <w:t xml:space="preserve">1.1 </w:t>
      </w:r>
      <w:r w:rsidR="00176F6B" w:rsidRPr="00BA7D44">
        <w:rPr>
          <w:rFonts w:ascii="Times New Roman" w:hAnsi="Times New Roman"/>
          <w:sz w:val="24"/>
          <w:szCs w:val="24"/>
        </w:rPr>
        <w:tab/>
      </w:r>
      <w:r w:rsidR="000C42DA" w:rsidRPr="00B36F3D">
        <w:rPr>
          <w:rFonts w:ascii="Times New Roman" w:hAnsi="Times New Roman"/>
          <w:sz w:val="24"/>
          <w:szCs w:val="24"/>
          <w:highlight w:val="yellow"/>
        </w:rPr>
        <w:t>Program</w:t>
      </w:r>
      <w:bookmarkStart w:id="0" w:name="_GoBack"/>
      <w:bookmarkEnd w:id="0"/>
      <w:r w:rsidR="000C42DA" w:rsidRPr="00BA7D44">
        <w:rPr>
          <w:rFonts w:ascii="Times New Roman" w:hAnsi="Times New Roman"/>
          <w:sz w:val="24"/>
          <w:szCs w:val="24"/>
        </w:rPr>
        <w:t xml:space="preserve"> Registration</w:t>
      </w:r>
    </w:p>
    <w:p w14:paraId="128F6ABE" w:rsidR="00F8574A" w:rsidRPr="00BA7D44" w:rsidRDefault="00F8574A" w:rsidP="000C42DA">
      <w:pPr>
        <w:spacing w:after="0" w:line="240" w:lineRule="atLeast"/>
        <w:rPr>
          <w:rFonts w:ascii="Times New Roman" w:hAnsi="Times New Roman"/>
          <w:b/>
          <w:sz w:val="24"/>
          <w:szCs w:val="24"/>
        </w:rPr>
      </w:pPr>
    </w:p>
    <w:p w14:paraId="1F09FCD3" w:rsidR="005844E7" w:rsidRPr="00BA7D44" w:rsidRDefault="002C7CE6" w:rsidP="000C42DA">
      <w:pPr>
        <w:spacing w:after="0" w:line="240" w:lineRule="atLeast"/>
        <w:rPr>
          <w:rFonts w:ascii="Times New Roman" w:hAnsi="Times New Roman"/>
          <w:b/>
          <w:sz w:val="24"/>
          <w:szCs w:val="24"/>
        </w:rPr>
      </w:pPr>
      <w:r w:rsidRPr="00BA7D44">
        <w:rPr>
          <w:rFonts w:ascii="Times New Roman" w:hAnsi="Times New Roman"/>
          <w:b/>
          <w:sz w:val="24"/>
          <w:szCs w:val="24"/>
        </w:rPr>
        <w:t xml:space="preserve">UC 2.0 </w:t>
      </w:r>
      <w:r w:rsidR="005844E7" w:rsidRPr="00BA7D44">
        <w:rPr>
          <w:rFonts w:ascii="Times New Roman" w:hAnsi="Times New Roman"/>
          <w:b/>
          <w:sz w:val="24"/>
          <w:szCs w:val="24"/>
        </w:rPr>
        <w:t>System Access Procedures</w:t>
      </w:r>
    </w:p>
    <w:p w14:paraId="7866D4D6" w:rsidR="000C42DA" w:rsidRPr="00BA7D44" w:rsidRDefault="00176F6B" w:rsidP="005844E7">
      <w:pPr>
        <w:spacing w:after="0" w:line="240" w:lineRule="atLeast"/>
        <w:ind w:firstLine="720"/>
        <w:rPr>
          <w:rFonts w:ascii="Times New Roman" w:hAnsi="Times New Roman"/>
          <w:sz w:val="24"/>
          <w:szCs w:val="24"/>
        </w:rPr>
      </w:pPr>
      <w:r w:rsidRPr="00BA7D44">
        <w:rPr>
          <w:rFonts w:ascii="Times New Roman" w:hAnsi="Times New Roman"/>
          <w:sz w:val="24"/>
          <w:szCs w:val="24"/>
        </w:rPr>
        <w:t xml:space="preserve">2.1 </w:t>
      </w:r>
      <w:r w:rsidRPr="00BA7D44">
        <w:rPr>
          <w:rFonts w:ascii="Times New Roman" w:hAnsi="Times New Roman"/>
          <w:sz w:val="24"/>
          <w:szCs w:val="24"/>
        </w:rPr>
        <w:tab/>
      </w:r>
      <w:r w:rsidR="000C42DA" w:rsidRPr="00BA7D44">
        <w:rPr>
          <w:rFonts w:ascii="Times New Roman" w:hAnsi="Times New Roman"/>
          <w:sz w:val="24"/>
          <w:szCs w:val="24"/>
        </w:rPr>
        <w:t>Login</w:t>
      </w:r>
      <w:r w:rsidR="002C7CE6" w:rsidRPr="00BA7D44">
        <w:rPr>
          <w:rFonts w:ascii="Times New Roman" w:hAnsi="Times New Roman"/>
          <w:sz w:val="24"/>
          <w:szCs w:val="24"/>
        </w:rPr>
        <w:t xml:space="preserve">- </w:t>
      </w:r>
      <w:r w:rsidR="002C7CE6" w:rsidRPr="003B1C63">
        <w:rPr>
          <w:rFonts w:ascii="Times New Roman" w:hAnsi="Times New Roman"/>
          <w:sz w:val="24"/>
          <w:szCs w:val="24"/>
          <w:highlight w:val="yellow"/>
        </w:rPr>
        <w:t>Player</w:t>
      </w:r>
      <w:r w:rsidR="002C7CE6" w:rsidRPr="00BA7D44">
        <w:rPr>
          <w:rFonts w:ascii="Times New Roman" w:hAnsi="Times New Roman"/>
          <w:sz w:val="24"/>
          <w:szCs w:val="24"/>
        </w:rPr>
        <w:t xml:space="preserve"> and Coach</w:t>
      </w:r>
    </w:p>
    <w:p w14:paraId="48567968" w:rsidR="00176F6B" w:rsidRPr="00BA7D44" w:rsidRDefault="00176F6B" w:rsidP="005844E7">
      <w:pPr>
        <w:spacing w:after="0" w:line="240" w:lineRule="atLeast"/>
        <w:ind w:firstLine="720"/>
        <w:rPr>
          <w:rFonts w:ascii="Times New Roman" w:hAnsi="Times New Roman"/>
          <w:sz w:val="24"/>
          <w:szCs w:val="24"/>
        </w:rPr>
      </w:pPr>
      <w:r w:rsidRPr="00BA7D44">
        <w:rPr>
          <w:rFonts w:ascii="Times New Roman" w:hAnsi="Times New Roman"/>
          <w:sz w:val="24"/>
          <w:szCs w:val="24"/>
        </w:rPr>
        <w:t xml:space="preserve">2.1.2 </w:t>
      </w:r>
      <w:r w:rsidRPr="00BA7D44">
        <w:rPr>
          <w:rFonts w:ascii="Times New Roman" w:hAnsi="Times New Roman"/>
          <w:sz w:val="24"/>
          <w:szCs w:val="24"/>
        </w:rPr>
        <w:tab/>
      </w:r>
      <w:r w:rsidRPr="00BA7D44">
        <w:rPr>
          <w:rFonts w:ascii="Times New Roman" w:hAnsi="Times New Roman"/>
          <w:sz w:val="24"/>
          <w:szCs w:val="24"/>
        </w:rPr>
        <w:t xml:space="preserve">Forgotten </w:t>
      </w:r>
      <w:r w:rsidRPr="003B1C63">
        <w:rPr>
          <w:rFonts w:ascii="Times New Roman" w:hAnsi="Times New Roman"/>
          <w:sz w:val="24"/>
          <w:szCs w:val="24"/>
          <w:highlight w:val="yellow"/>
        </w:rPr>
        <w:t>Password</w:t>
      </w:r>
      <w:r w:rsidRPr="00BA7D44">
        <w:rPr>
          <w:rFonts w:ascii="Times New Roman" w:hAnsi="Times New Roman"/>
          <w:sz w:val="24"/>
          <w:szCs w:val="24"/>
        </w:rPr>
        <w:t xml:space="preserve"> or </w:t>
      </w:r>
      <w:r w:rsidRPr="003B1C63">
        <w:rPr>
          <w:rFonts w:ascii="Times New Roman" w:hAnsi="Times New Roman"/>
          <w:sz w:val="24"/>
          <w:szCs w:val="24"/>
          <w:highlight w:val="yellow"/>
        </w:rPr>
        <w:t>Username</w:t>
      </w:r>
    </w:p>
    <w:p w14:paraId="07A53C59" w:rsidR="00176F6B" w:rsidRPr="00BA7D44" w:rsidRDefault="00176F6B" w:rsidP="005844E7">
      <w:pPr>
        <w:spacing w:after="0" w:line="240" w:lineRule="atLeast"/>
        <w:ind w:firstLine="720"/>
        <w:rPr>
          <w:rFonts w:ascii="Times New Roman" w:hAnsi="Times New Roman"/>
          <w:sz w:val="24"/>
          <w:szCs w:val="24"/>
        </w:rPr>
      </w:pPr>
      <w:r w:rsidRPr="00BA7D44">
        <w:rPr>
          <w:rFonts w:ascii="Times New Roman" w:hAnsi="Times New Roman"/>
          <w:sz w:val="24"/>
          <w:szCs w:val="24"/>
        </w:rPr>
        <w:t xml:space="preserve">2.1.3 </w:t>
      </w:r>
      <w:r w:rsidRPr="00BA7D44">
        <w:rPr>
          <w:rFonts w:ascii="Times New Roman" w:hAnsi="Times New Roman"/>
          <w:sz w:val="24"/>
          <w:szCs w:val="24"/>
        </w:rPr>
        <w:tab/>
      </w:r>
      <w:r w:rsidRPr="003B1C63">
        <w:rPr>
          <w:rFonts w:ascii="Times New Roman" w:hAnsi="Times New Roman"/>
          <w:sz w:val="24"/>
          <w:szCs w:val="24"/>
          <w:highlight w:val="yellow"/>
        </w:rPr>
        <w:t>Team Member Training</w:t>
      </w:r>
      <w:r w:rsidRPr="00BA7D44">
        <w:rPr>
          <w:rFonts w:ascii="Times New Roman" w:hAnsi="Times New Roman"/>
          <w:sz w:val="24"/>
          <w:szCs w:val="24"/>
        </w:rPr>
        <w:t xml:space="preserve"> and </w:t>
      </w:r>
      <w:r w:rsidRPr="003B1C63">
        <w:rPr>
          <w:rFonts w:ascii="Times New Roman" w:hAnsi="Times New Roman"/>
          <w:sz w:val="24"/>
          <w:szCs w:val="24"/>
          <w:highlight w:val="yellow"/>
        </w:rPr>
        <w:t>Game Schedule</w:t>
      </w:r>
      <w:r w:rsidRPr="00BA7D44">
        <w:rPr>
          <w:rFonts w:ascii="Times New Roman" w:hAnsi="Times New Roman"/>
          <w:sz w:val="24"/>
          <w:szCs w:val="24"/>
        </w:rPr>
        <w:t xml:space="preserve"> Access</w:t>
      </w:r>
    </w:p>
    <w:p w14:paraId="763EC01A" w:rsidR="00176F6B" w:rsidRPr="00BA7D44" w:rsidRDefault="00176F6B" w:rsidP="005844E7">
      <w:pPr>
        <w:spacing w:after="0" w:line="240" w:lineRule="atLeast"/>
        <w:ind w:firstLine="720"/>
        <w:rPr>
          <w:rFonts w:ascii="Times New Roman" w:hAnsi="Times New Roman"/>
          <w:sz w:val="24"/>
          <w:szCs w:val="24"/>
        </w:rPr>
      </w:pPr>
      <w:r w:rsidRPr="00BA7D44">
        <w:rPr>
          <w:rFonts w:ascii="Times New Roman" w:hAnsi="Times New Roman"/>
          <w:sz w:val="24"/>
          <w:szCs w:val="24"/>
        </w:rPr>
        <w:t>2.2</w:t>
      </w:r>
      <w:r w:rsidRPr="00BA7D44">
        <w:rPr>
          <w:rFonts w:ascii="Times New Roman" w:hAnsi="Times New Roman"/>
          <w:sz w:val="24"/>
          <w:szCs w:val="24"/>
        </w:rPr>
        <w:tab/>
      </w:r>
      <w:r w:rsidRPr="003B1C63">
        <w:rPr>
          <w:rFonts w:ascii="Times New Roman" w:hAnsi="Times New Roman"/>
          <w:sz w:val="24"/>
          <w:szCs w:val="24"/>
          <w:highlight w:val="yellow"/>
        </w:rPr>
        <w:t>Coach</w:t>
      </w:r>
      <w:r w:rsidRPr="00BA7D44">
        <w:rPr>
          <w:rFonts w:ascii="Times New Roman" w:hAnsi="Times New Roman"/>
          <w:sz w:val="24"/>
          <w:szCs w:val="24"/>
        </w:rPr>
        <w:t xml:space="preserve"> Login</w:t>
      </w:r>
    </w:p>
    <w:p w14:paraId="168A6232" w:rsidR="00176F6B" w:rsidRPr="00BA7D44" w:rsidRDefault="00176F6B" w:rsidP="005844E7">
      <w:pPr>
        <w:spacing w:after="0" w:line="240" w:lineRule="atLeast"/>
        <w:ind w:firstLine="720"/>
        <w:rPr>
          <w:rFonts w:ascii="Times New Roman" w:hAnsi="Times New Roman"/>
          <w:sz w:val="24"/>
          <w:szCs w:val="24"/>
        </w:rPr>
      </w:pPr>
      <w:r w:rsidRPr="00BA7D44">
        <w:rPr>
          <w:rFonts w:ascii="Times New Roman" w:hAnsi="Times New Roman"/>
          <w:sz w:val="24"/>
          <w:szCs w:val="24"/>
        </w:rPr>
        <w:t>2.2.1</w:t>
      </w:r>
      <w:r w:rsidRPr="00BA7D44">
        <w:rPr>
          <w:rFonts w:ascii="Times New Roman" w:hAnsi="Times New Roman"/>
          <w:sz w:val="24"/>
          <w:szCs w:val="24"/>
        </w:rPr>
        <w:tab/>
      </w:r>
      <w:r w:rsidRPr="00BA7D44">
        <w:rPr>
          <w:rFonts w:ascii="Times New Roman" w:hAnsi="Times New Roman"/>
          <w:sz w:val="24"/>
          <w:szCs w:val="24"/>
        </w:rPr>
        <w:t>Registration Approval</w:t>
      </w:r>
    </w:p>
    <w:p w14:paraId="01D3B5F3" w:rsidR="00F8574A" w:rsidRPr="00BA7D44" w:rsidRDefault="00F8574A" w:rsidP="000C42DA">
      <w:pPr>
        <w:spacing w:after="0" w:line="240" w:lineRule="atLeast"/>
        <w:rPr>
          <w:rFonts w:ascii="Times New Roman" w:hAnsi="Times New Roman"/>
          <w:b/>
          <w:sz w:val="24"/>
          <w:szCs w:val="24"/>
        </w:rPr>
      </w:pPr>
    </w:p>
    <w:p w14:paraId="7809E910" w:rsidR="000C42DA" w:rsidRPr="00BA7D44" w:rsidRDefault="000C42DA" w:rsidP="000C42DA">
      <w:pPr>
        <w:spacing w:after="0" w:line="240" w:lineRule="atLeast"/>
        <w:rPr>
          <w:rFonts w:ascii="Times New Roman" w:hAnsi="Times New Roman"/>
          <w:b/>
          <w:sz w:val="24"/>
          <w:szCs w:val="24"/>
        </w:rPr>
      </w:pPr>
      <w:r w:rsidRPr="00BA7D44">
        <w:rPr>
          <w:rFonts w:ascii="Times New Roman" w:hAnsi="Times New Roman"/>
          <w:b/>
          <w:sz w:val="24"/>
          <w:szCs w:val="24"/>
        </w:rPr>
        <w:t xml:space="preserve">UC 3.0 </w:t>
      </w:r>
      <w:r w:rsidR="00176F6B" w:rsidRPr="00BA7D44">
        <w:rPr>
          <w:rFonts w:ascii="Times New Roman" w:hAnsi="Times New Roman"/>
          <w:b/>
          <w:sz w:val="24"/>
          <w:szCs w:val="24"/>
        </w:rPr>
        <w:t>General Data Entry</w:t>
      </w:r>
    </w:p>
    <w:p w14:paraId="1BF97207" w:rsidR="00176F6B" w:rsidRPr="00BA7D44" w:rsidRDefault="00176F6B" w:rsidP="00176F6B">
      <w:pPr>
        <w:spacing w:after="0" w:line="240" w:lineRule="atLeast"/>
        <w:ind w:firstLine="720"/>
        <w:rPr>
          <w:rFonts w:ascii="Times New Roman" w:hAnsi="Times New Roman"/>
          <w:sz w:val="24"/>
          <w:szCs w:val="24"/>
        </w:rPr>
      </w:pPr>
      <w:r w:rsidRPr="00BA7D44">
        <w:rPr>
          <w:rFonts w:ascii="Times New Roman" w:hAnsi="Times New Roman"/>
          <w:sz w:val="24"/>
          <w:szCs w:val="24"/>
        </w:rPr>
        <w:t>3.1</w:t>
      </w:r>
      <w:r w:rsidRPr="00BA7D44">
        <w:rPr>
          <w:rFonts w:ascii="Times New Roman" w:hAnsi="Times New Roman"/>
          <w:sz w:val="24"/>
          <w:szCs w:val="24"/>
        </w:rPr>
        <w:tab/>
      </w:r>
      <w:r w:rsidRPr="003B1C63">
        <w:rPr>
          <w:rFonts w:ascii="Times New Roman" w:hAnsi="Times New Roman"/>
          <w:sz w:val="24"/>
          <w:szCs w:val="24"/>
          <w:highlight w:val="yellow"/>
        </w:rPr>
        <w:t>Coach</w:t>
      </w:r>
      <w:r w:rsidRPr="00BA7D44">
        <w:rPr>
          <w:rFonts w:ascii="Times New Roman" w:hAnsi="Times New Roman"/>
          <w:sz w:val="24"/>
          <w:szCs w:val="24"/>
        </w:rPr>
        <w:t xml:space="preserve"> Establishes Training and Game </w:t>
      </w:r>
      <w:r w:rsidRPr="003B1C63">
        <w:rPr>
          <w:rFonts w:ascii="Times New Roman" w:hAnsi="Times New Roman"/>
          <w:sz w:val="24"/>
          <w:szCs w:val="24"/>
          <w:highlight w:val="yellow"/>
        </w:rPr>
        <w:t>Schedule</w:t>
      </w:r>
    </w:p>
    <w:p w14:paraId="1344029C" w:rsidR="00176F6B" w:rsidRPr="00BA7D44" w:rsidRDefault="004F6CFC" w:rsidP="004F6CFC">
      <w:pPr>
        <w:spacing w:after="0" w:line="240" w:lineRule="atLeast"/>
        <w:rPr>
          <w:rFonts w:ascii="Times New Roman" w:hAnsi="Times New Roman"/>
          <w:sz w:val="24"/>
          <w:szCs w:val="24"/>
        </w:rPr>
      </w:pPr>
      <w:r w:rsidRPr="00BA7D44">
        <w:rPr>
          <w:rFonts w:ascii="Times New Roman" w:hAnsi="Times New Roman"/>
          <w:sz w:val="24"/>
          <w:szCs w:val="24"/>
        </w:rPr>
        <w:tab/>
      </w:r>
      <w:r w:rsidRPr="00BA7D44">
        <w:rPr>
          <w:rFonts w:ascii="Times New Roman" w:hAnsi="Times New Roman"/>
          <w:sz w:val="24"/>
          <w:szCs w:val="24"/>
        </w:rPr>
        <w:t>3.2</w:t>
      </w:r>
      <w:r w:rsidRPr="00BA7D44">
        <w:rPr>
          <w:rFonts w:ascii="Times New Roman" w:hAnsi="Times New Roman"/>
          <w:sz w:val="24"/>
          <w:szCs w:val="24"/>
        </w:rPr>
        <w:tab/>
      </w:r>
      <w:r w:rsidRPr="003B1C63">
        <w:rPr>
          <w:rFonts w:ascii="Times New Roman" w:hAnsi="Times New Roman"/>
          <w:sz w:val="24"/>
          <w:szCs w:val="24"/>
          <w:highlight w:val="yellow"/>
        </w:rPr>
        <w:t>Coach</w:t>
      </w:r>
      <w:r w:rsidRPr="00BA7D44">
        <w:rPr>
          <w:rFonts w:ascii="Times New Roman" w:hAnsi="Times New Roman"/>
          <w:sz w:val="24"/>
          <w:szCs w:val="24"/>
        </w:rPr>
        <w:t xml:space="preserve"> Requests </w:t>
      </w:r>
      <w:r w:rsidRPr="003B1C63">
        <w:rPr>
          <w:rFonts w:ascii="Times New Roman" w:hAnsi="Times New Roman"/>
          <w:sz w:val="24"/>
          <w:szCs w:val="24"/>
          <w:highlight w:val="yellow"/>
        </w:rPr>
        <w:t>Data Base</w:t>
      </w:r>
      <w:r w:rsidRPr="00BA7D44">
        <w:rPr>
          <w:rFonts w:ascii="Times New Roman" w:hAnsi="Times New Roman"/>
          <w:sz w:val="24"/>
          <w:szCs w:val="24"/>
        </w:rPr>
        <w:t xml:space="preserve"> Edit</w:t>
      </w:r>
    </w:p>
    <w:p w14:paraId="29520270" w:rsidR="00F8574A" w:rsidRPr="00BA7D44" w:rsidRDefault="00F8574A" w:rsidP="002C7CE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5A5B814C" w:rsidR="000C42DA" w:rsidRPr="00BA7D44" w:rsidRDefault="003E0399" w:rsidP="002C7CE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A7D44">
        <w:rPr>
          <w:rFonts w:ascii="Times New Roman" w:hAnsi="Times New Roman"/>
          <w:b/>
          <w:sz w:val="24"/>
          <w:szCs w:val="24"/>
        </w:rPr>
        <w:t>UC 4.0</w:t>
      </w:r>
      <w:r w:rsidR="004F6CFC" w:rsidRPr="00BA7D44">
        <w:rPr>
          <w:rFonts w:ascii="Times New Roman" w:hAnsi="Times New Roman"/>
          <w:b/>
          <w:sz w:val="24"/>
          <w:szCs w:val="24"/>
        </w:rPr>
        <w:t xml:space="preserve"> Player Maintenance</w:t>
      </w:r>
    </w:p>
    <w:p w14:paraId="7F420918" w:rsidR="004F6CFC" w:rsidRPr="00BA7D44" w:rsidRDefault="004F6CFC" w:rsidP="002C7CE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A7D44">
        <w:rPr>
          <w:rFonts w:ascii="Times New Roman" w:hAnsi="Times New Roman"/>
          <w:sz w:val="24"/>
          <w:szCs w:val="24"/>
        </w:rPr>
        <w:tab/>
      </w:r>
      <w:r w:rsidRPr="00BA7D44">
        <w:rPr>
          <w:rFonts w:ascii="Times New Roman" w:hAnsi="Times New Roman"/>
          <w:sz w:val="24"/>
          <w:szCs w:val="24"/>
        </w:rPr>
        <w:t>4.1</w:t>
      </w:r>
      <w:r w:rsidRPr="00BA7D44">
        <w:rPr>
          <w:rFonts w:ascii="Times New Roman" w:hAnsi="Times New Roman"/>
          <w:sz w:val="24"/>
          <w:szCs w:val="24"/>
        </w:rPr>
        <w:tab/>
      </w:r>
      <w:r w:rsidR="003E0399" w:rsidRPr="003B1C63">
        <w:rPr>
          <w:rFonts w:ascii="Times New Roman" w:hAnsi="Times New Roman"/>
          <w:sz w:val="24"/>
          <w:szCs w:val="24"/>
          <w:highlight w:val="yellow"/>
        </w:rPr>
        <w:t>Player</w:t>
      </w:r>
      <w:r w:rsidR="003E0399" w:rsidRPr="00BA7D44">
        <w:rPr>
          <w:rFonts w:ascii="Times New Roman" w:hAnsi="Times New Roman"/>
          <w:sz w:val="24"/>
          <w:szCs w:val="24"/>
        </w:rPr>
        <w:t xml:space="preserve"> </w:t>
      </w:r>
      <w:r w:rsidR="003E0399" w:rsidRPr="003B1C63">
        <w:rPr>
          <w:rFonts w:ascii="Times New Roman" w:hAnsi="Times New Roman"/>
          <w:sz w:val="24"/>
          <w:szCs w:val="24"/>
          <w:highlight w:val="yellow"/>
        </w:rPr>
        <w:t>Maintenance</w:t>
      </w:r>
      <w:r w:rsidR="003E0399" w:rsidRPr="00BA7D44">
        <w:rPr>
          <w:rFonts w:ascii="Times New Roman" w:hAnsi="Times New Roman"/>
          <w:sz w:val="24"/>
          <w:szCs w:val="24"/>
        </w:rPr>
        <w:t xml:space="preserve"> </w:t>
      </w:r>
      <w:r w:rsidRPr="00BA7D44">
        <w:rPr>
          <w:rFonts w:ascii="Times New Roman" w:hAnsi="Times New Roman"/>
          <w:sz w:val="24"/>
          <w:szCs w:val="24"/>
        </w:rPr>
        <w:t>Procedures</w:t>
      </w:r>
    </w:p>
    <w:p w14:paraId="60E561AE" w:rsidR="00F8574A" w:rsidRPr="00BA7D44" w:rsidRDefault="00F8574A" w:rsidP="002C7CE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D48A521" w:rsidR="002C7CE6" w:rsidRPr="00BA7D44" w:rsidRDefault="002C7CE6" w:rsidP="002C7CE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A7D44">
        <w:rPr>
          <w:rFonts w:ascii="Times New Roman" w:hAnsi="Times New Roman"/>
          <w:b/>
          <w:sz w:val="24"/>
          <w:szCs w:val="24"/>
        </w:rPr>
        <w:t xml:space="preserve">UC 5.0 </w:t>
      </w:r>
      <w:r w:rsidR="004F6CFC" w:rsidRPr="00BA7D44">
        <w:rPr>
          <w:rFonts w:ascii="Times New Roman" w:hAnsi="Times New Roman"/>
          <w:b/>
          <w:sz w:val="24"/>
          <w:szCs w:val="24"/>
        </w:rPr>
        <w:t>Data Base Procedures</w:t>
      </w:r>
    </w:p>
    <w:p w14:paraId="1B297328" w:rsidR="004F6CFC" w:rsidRPr="00BA7D44" w:rsidRDefault="004F6CFC" w:rsidP="002C7CE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A7D44">
        <w:rPr>
          <w:rFonts w:ascii="Times New Roman" w:hAnsi="Times New Roman"/>
          <w:sz w:val="24"/>
          <w:szCs w:val="24"/>
        </w:rPr>
        <w:tab/>
      </w:r>
      <w:r w:rsidRPr="00BA7D44">
        <w:rPr>
          <w:rFonts w:ascii="Times New Roman" w:hAnsi="Times New Roman"/>
          <w:sz w:val="24"/>
          <w:szCs w:val="24"/>
        </w:rPr>
        <w:t>5.1</w:t>
      </w:r>
      <w:r w:rsidRPr="00BA7D44">
        <w:rPr>
          <w:rFonts w:ascii="Times New Roman" w:hAnsi="Times New Roman"/>
          <w:sz w:val="24"/>
          <w:szCs w:val="24"/>
        </w:rPr>
        <w:tab/>
      </w:r>
      <w:r w:rsidRPr="00BA7D44">
        <w:rPr>
          <w:rFonts w:ascii="Times New Roman" w:hAnsi="Times New Roman"/>
          <w:sz w:val="24"/>
          <w:szCs w:val="24"/>
        </w:rPr>
        <w:t xml:space="preserve">Periodic Processing of </w:t>
      </w:r>
      <w:r w:rsidRPr="003B1C63">
        <w:rPr>
          <w:rFonts w:ascii="Times New Roman" w:hAnsi="Times New Roman"/>
          <w:sz w:val="24"/>
          <w:szCs w:val="24"/>
          <w:highlight w:val="yellow"/>
        </w:rPr>
        <w:t>Database</w:t>
      </w:r>
    </w:p>
    <w:p w14:paraId="4D13C145" w:rsidR="004F6CFC" w:rsidRPr="00BA7D44" w:rsidRDefault="004F6CFC" w:rsidP="002C7CE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A7D44">
        <w:rPr>
          <w:rFonts w:ascii="Times New Roman" w:hAnsi="Times New Roman"/>
          <w:sz w:val="24"/>
          <w:szCs w:val="24"/>
        </w:rPr>
        <w:tab/>
      </w:r>
      <w:r w:rsidRPr="00BA7D44">
        <w:rPr>
          <w:rFonts w:ascii="Times New Roman" w:hAnsi="Times New Roman"/>
          <w:sz w:val="24"/>
          <w:szCs w:val="24"/>
        </w:rPr>
        <w:t>5.2</w:t>
      </w:r>
      <w:r w:rsidRPr="00BA7D44">
        <w:rPr>
          <w:rFonts w:ascii="Times New Roman" w:hAnsi="Times New Roman"/>
          <w:sz w:val="24"/>
          <w:szCs w:val="24"/>
        </w:rPr>
        <w:tab/>
      </w:r>
      <w:r w:rsidRPr="00BA7D44">
        <w:rPr>
          <w:rFonts w:ascii="Times New Roman" w:hAnsi="Times New Roman"/>
          <w:sz w:val="24"/>
          <w:szCs w:val="24"/>
        </w:rPr>
        <w:t>Backup/ Recovery Procedures</w:t>
      </w:r>
    </w:p>
    <w:p w14:paraId="708F8AA0" w:rsidR="00F8574A" w:rsidRPr="00BA7D44" w:rsidRDefault="00F8574A" w:rsidP="002C7CE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B806FC8" w:rsidR="002C7CE6" w:rsidRPr="00BA7D44" w:rsidRDefault="002C7CE6" w:rsidP="002C7CE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A7D44">
        <w:rPr>
          <w:rFonts w:ascii="Times New Roman" w:hAnsi="Times New Roman"/>
          <w:b/>
          <w:sz w:val="24"/>
          <w:szCs w:val="24"/>
        </w:rPr>
        <w:t xml:space="preserve">UC 6.0 </w:t>
      </w:r>
      <w:r w:rsidR="004F6CFC" w:rsidRPr="00BA7D44">
        <w:rPr>
          <w:rFonts w:ascii="Times New Roman" w:hAnsi="Times New Roman"/>
          <w:b/>
          <w:sz w:val="24"/>
          <w:szCs w:val="24"/>
        </w:rPr>
        <w:t>Errors</w:t>
      </w:r>
    </w:p>
    <w:p w14:paraId="66C65F9A" w:rsidR="004F6CFC" w:rsidRPr="00BA7D44" w:rsidRDefault="004F6CFC" w:rsidP="002C7CE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A7D44">
        <w:rPr>
          <w:rFonts w:ascii="Times New Roman" w:hAnsi="Times New Roman"/>
          <w:sz w:val="24"/>
          <w:szCs w:val="24"/>
        </w:rPr>
        <w:tab/>
      </w:r>
      <w:r w:rsidRPr="00BA7D44">
        <w:rPr>
          <w:rFonts w:ascii="Times New Roman" w:hAnsi="Times New Roman"/>
          <w:sz w:val="24"/>
          <w:szCs w:val="24"/>
        </w:rPr>
        <w:t>6.1</w:t>
      </w:r>
      <w:r w:rsidRPr="00BA7D44">
        <w:rPr>
          <w:rFonts w:ascii="Times New Roman" w:hAnsi="Times New Roman"/>
          <w:sz w:val="24"/>
          <w:szCs w:val="24"/>
        </w:rPr>
        <w:tab/>
      </w:r>
      <w:r w:rsidRPr="003B1C63">
        <w:rPr>
          <w:rFonts w:ascii="Times New Roman" w:hAnsi="Times New Roman"/>
          <w:sz w:val="24"/>
          <w:szCs w:val="24"/>
          <w:highlight w:val="yellow"/>
        </w:rPr>
        <w:t>Error</w:t>
      </w:r>
      <w:r w:rsidRPr="00BA7D44">
        <w:rPr>
          <w:rFonts w:ascii="Times New Roman" w:hAnsi="Times New Roman"/>
          <w:sz w:val="24"/>
          <w:szCs w:val="24"/>
        </w:rPr>
        <w:t xml:space="preserve"> Messages</w:t>
      </w:r>
    </w:p>
    <w:p w14:paraId="2D0D39AE" w:rsidR="004F6CFC" w:rsidRPr="00BA7D44" w:rsidRDefault="004F6CFC" w:rsidP="002C7CE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A7D44">
        <w:rPr>
          <w:rFonts w:ascii="Times New Roman" w:hAnsi="Times New Roman"/>
          <w:sz w:val="24"/>
          <w:szCs w:val="24"/>
        </w:rPr>
        <w:tab/>
      </w:r>
      <w:r w:rsidRPr="00BA7D44">
        <w:rPr>
          <w:rFonts w:ascii="Times New Roman" w:hAnsi="Times New Roman"/>
          <w:sz w:val="24"/>
          <w:szCs w:val="24"/>
        </w:rPr>
        <w:t>6.2</w:t>
      </w:r>
      <w:r w:rsidRPr="00BA7D44">
        <w:rPr>
          <w:rFonts w:ascii="Times New Roman" w:hAnsi="Times New Roman"/>
          <w:sz w:val="24"/>
          <w:szCs w:val="24"/>
        </w:rPr>
        <w:tab/>
      </w:r>
      <w:r w:rsidRPr="003B1C63">
        <w:rPr>
          <w:rFonts w:ascii="Times New Roman" w:hAnsi="Times New Roman"/>
          <w:sz w:val="24"/>
          <w:szCs w:val="24"/>
          <w:highlight w:val="yellow"/>
        </w:rPr>
        <w:t>Error</w:t>
      </w:r>
      <w:r w:rsidRPr="00BA7D44">
        <w:rPr>
          <w:rFonts w:ascii="Times New Roman" w:hAnsi="Times New Roman"/>
          <w:sz w:val="24"/>
          <w:szCs w:val="24"/>
        </w:rPr>
        <w:t xml:space="preserve"> Message handling</w:t>
      </w:r>
    </w:p>
    <w:p w14:paraId="7E6D6501" w:rsidR="004C3AE4" w:rsidRPr="00BA7D44" w:rsidRDefault="004C3AE4" w:rsidP="002C7CE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247E510" w:rsidR="004C3AE4" w:rsidRPr="00C820F4" w:rsidRDefault="004C3AE4" w:rsidP="002C7CE6">
      <w:pPr>
        <w:spacing w:after="0" w:line="240" w:lineRule="auto"/>
        <w:rPr>
          <w:rFonts w:ascii="Times New Roman" w:hAnsi="Times New Roman"/>
          <w:b/>
        </w:rPr>
      </w:pPr>
    </w:p>
    <w:p w14:paraId="29DEDF86" w:rsidR="004C3AE4" w:rsidRPr="00C820F4" w:rsidRDefault="004C3AE4" w:rsidP="002C7CE6">
      <w:pPr>
        <w:spacing w:after="0" w:line="240" w:lineRule="auto"/>
        <w:rPr>
          <w:rFonts w:ascii="Times New Roman" w:hAnsi="Times New Roman"/>
          <w:b/>
        </w:rPr>
      </w:pPr>
    </w:p>
    <w:p w14:paraId="3536A376" w:rsidR="004C3AE4" w:rsidRPr="00C820F4" w:rsidRDefault="004C3AE4" w:rsidP="002C7CE6">
      <w:pPr>
        <w:spacing w:after="0" w:line="240" w:lineRule="auto"/>
        <w:rPr>
          <w:rFonts w:ascii="Times New Roman" w:hAnsi="Times New Roman"/>
          <w:b/>
        </w:rPr>
      </w:pPr>
    </w:p>
    <w:p w14:paraId="657EE082" w:rsidR="004C3AE4" w:rsidRPr="00C820F4" w:rsidRDefault="004C3AE4" w:rsidP="002C7CE6">
      <w:pPr>
        <w:spacing w:after="0" w:line="240" w:lineRule="auto"/>
        <w:rPr>
          <w:rFonts w:ascii="Times New Roman" w:hAnsi="Times New Roman"/>
          <w:b/>
          <w:color w:val="FF0000"/>
        </w:rPr>
      </w:pPr>
    </w:p>
    <w:p w14:paraId="6A869355" w:rsidR="004C3AE4" w:rsidRPr="00C820F4" w:rsidRDefault="004C3AE4" w:rsidP="002C7CE6">
      <w:pPr>
        <w:spacing w:after="0" w:line="240" w:lineRule="auto"/>
        <w:rPr>
          <w:rFonts w:ascii="Times New Roman" w:hAnsi="Times New Roman"/>
          <w:b/>
          <w:color w:val="FF0000"/>
        </w:rPr>
      </w:pPr>
    </w:p>
    <w:p w14:paraId="29968371" w:rsidR="004C3AE4" w:rsidRPr="00C820F4" w:rsidRDefault="004C3AE4" w:rsidP="002C7CE6">
      <w:pPr>
        <w:spacing w:after="0" w:line="240" w:lineRule="auto"/>
        <w:rPr>
          <w:rFonts w:ascii="Times New Roman" w:hAnsi="Times New Roman"/>
          <w:b/>
          <w:color w:val="FF0000"/>
        </w:rPr>
      </w:pPr>
    </w:p>
    <w:p w14:paraId="4C5340CE" w:rsidR="004C3AE4" w:rsidRPr="00C820F4" w:rsidRDefault="004C3AE4" w:rsidP="002C7CE6">
      <w:pPr>
        <w:spacing w:after="0" w:line="240" w:lineRule="auto"/>
        <w:rPr>
          <w:rFonts w:ascii="Times New Roman" w:hAnsi="Times New Roman"/>
          <w:b/>
          <w:color w:val="FF0000"/>
        </w:rPr>
      </w:pPr>
    </w:p>
    <w:p w14:paraId="299B798E" w:rsidR="004C3AE4" w:rsidRPr="00C820F4" w:rsidRDefault="004C3AE4" w:rsidP="002C7CE6">
      <w:pPr>
        <w:spacing w:after="0" w:line="240" w:lineRule="auto"/>
        <w:rPr>
          <w:rFonts w:ascii="Times New Roman" w:hAnsi="Times New Roman"/>
          <w:b/>
          <w:color w:val="FF0000"/>
        </w:rPr>
      </w:pPr>
    </w:p>
    <w:p w14:paraId="2B30257E" w:rsidR="004C3AE4" w:rsidRPr="00C820F4" w:rsidRDefault="004C3AE4" w:rsidP="002C7CE6">
      <w:pPr>
        <w:spacing w:after="0" w:line="240" w:lineRule="auto"/>
        <w:rPr>
          <w:rFonts w:ascii="Times New Roman" w:hAnsi="Times New Roman"/>
          <w:b/>
          <w:color w:val="FF0000"/>
        </w:rPr>
      </w:pPr>
    </w:p>
    <w:p w14:paraId="2254A928" w:rsidR="004C3AE4" w:rsidRPr="00C820F4" w:rsidRDefault="004C3AE4" w:rsidP="002C7CE6">
      <w:pPr>
        <w:spacing w:after="0" w:line="240" w:lineRule="auto"/>
        <w:rPr>
          <w:rFonts w:ascii="Times New Roman" w:hAnsi="Times New Roman"/>
          <w:b/>
          <w:color w:val="FF0000"/>
        </w:rPr>
      </w:pPr>
    </w:p>
    <w:p w14:paraId="7B7BA467" w:rsidR="004C3AE4" w:rsidRPr="00C820F4" w:rsidRDefault="004C3AE4" w:rsidP="002C7CE6">
      <w:pPr>
        <w:spacing w:after="0" w:line="240" w:lineRule="auto"/>
        <w:rPr>
          <w:rFonts w:ascii="Times New Roman" w:hAnsi="Times New Roman"/>
          <w:b/>
          <w:color w:val="FF0000"/>
        </w:rPr>
      </w:pPr>
    </w:p>
    <w:p w14:paraId="668396C9" w:rsidR="00F8574A" w:rsidRPr="00EA5EAC" w:rsidRDefault="004C3AE4" w:rsidP="00EA5EAC">
      <w:pPr>
        <w:spacing w:after="0" w:line="240" w:lineRule="atLeast"/>
        <w:rPr>
          <w:rFonts w:ascii="Times New Roman" w:hAnsi="Times New Roman"/>
          <w:b/>
          <w:sz w:val="40"/>
          <w:szCs w:val="40"/>
          <w:u w:val="single"/>
        </w:rPr>
      </w:pPr>
      <w:r w:rsidRPr="00C820F4">
        <w:rPr>
          <w:rFonts w:ascii="Times New Roman" w:hAnsi="Times New Roman"/>
          <w:b/>
          <w:sz w:val="40"/>
          <w:szCs w:val="40"/>
          <w:u w:val="single"/>
        </w:rPr>
        <w:lastRenderedPageBreak/>
        <w:t>UC 1.0 General Sy</w:t>
      </w:r>
      <w:r w:rsidR="00F0625A" w:rsidRPr="00C820F4">
        <w:rPr>
          <w:rFonts w:ascii="Times New Roman" w:hAnsi="Times New Roman"/>
          <w:b/>
          <w:sz w:val="40"/>
          <w:szCs w:val="40"/>
          <w:u w:val="single"/>
        </w:rPr>
        <w:t>s</w:t>
      </w:r>
      <w:r w:rsidR="00EA5EAC">
        <w:rPr>
          <w:rFonts w:ascii="Times New Roman" w:hAnsi="Times New Roman"/>
          <w:b/>
          <w:sz w:val="40"/>
          <w:szCs w:val="40"/>
          <w:u w:val="single"/>
        </w:rPr>
        <w:t>tem Information</w:t>
      </w:r>
    </w:p>
    <w:p w14:paraId="761874AD" w:rsidR="008D6C91" w:rsidRPr="00BA7D44" w:rsidRDefault="008D6C91" w:rsidP="00EA5EAC">
      <w:pPr>
        <w:pStyle w:val="Caption"/>
        <w:keepNext/>
        <w:keepLines/>
        <w:rPr>
          <w:rFonts w:ascii="Times New Roman" w:hAnsi="Times New Roman" w:cs="Times New Roman"/>
        </w:rPr>
      </w:pPr>
      <w:r w:rsidRPr="00BA7D44">
        <w:rPr>
          <w:rFonts w:ascii="Times New Roman" w:hAnsi="Times New Roman" w:cs="Times New Roman"/>
        </w:rPr>
        <w:t>UC-1</w:t>
      </w:r>
      <w:r w:rsidR="006E57CE" w:rsidRPr="00BA7D44">
        <w:rPr>
          <w:rFonts w:ascii="Times New Roman" w:hAnsi="Times New Roman" w:cs="Times New Roman"/>
        </w:rPr>
        <w:t>.1</w:t>
      </w:r>
      <w:r w:rsidRPr="00BA7D44">
        <w:rPr>
          <w:rFonts w:ascii="Times New Roman" w:hAnsi="Times New Roman" w:cs="Times New Roman"/>
        </w:rPr>
        <w:tab/>
      </w:r>
      <w:r w:rsidRPr="00BA7D44">
        <w:rPr>
          <w:rFonts w:ascii="Times New Roman" w:hAnsi="Times New Roman" w:cs="Times New Roman"/>
        </w:rPr>
        <w:t>Program Registration</w:t>
      </w:r>
    </w:p>
    <w:tbl>
      <w:tblPr>
        <w:tblW w:w="11430" w:type="dxa"/>
        <w:tblInd w:w="-10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3903"/>
        <w:gridCol w:w="7527"/>
      </w:tblGrid>
      <w:tr w14:paraId="73331A92" w:rsidR="008D6C91" w:rsidRPr="00BA7D44" w:rsidTr="00EA5EAC">
        <w:tc>
          <w:tcPr>
            <w:tcW w:w="3903" w:type="dxa"/>
          </w:tcPr>
          <w:p w14:paraId="0B2DD25B" w:rsidR="008D6C91" w:rsidRPr="00BA7D44" w:rsidRDefault="008D6C91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A7D44">
              <w:rPr>
                <w:rFonts w:ascii="Times New Roman" w:hAnsi="Times New Roman"/>
                <w:b/>
                <w:bCs/>
                <w:sz w:val="24"/>
                <w:szCs w:val="24"/>
              </w:rPr>
              <w:t>User Task</w:t>
            </w:r>
          </w:p>
        </w:tc>
        <w:tc>
          <w:tcPr>
            <w:tcW w:w="7527" w:type="dxa"/>
          </w:tcPr>
          <w:p w14:paraId="4EAFE92C" w:rsidR="008D6C91" w:rsidRPr="00BA7D44" w:rsidRDefault="008D6C91" w:rsidP="00000424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1C63">
              <w:rPr>
                <w:rFonts w:ascii="Times New Roman" w:hAnsi="Times New Roman"/>
                <w:sz w:val="24"/>
                <w:szCs w:val="24"/>
                <w:highlight w:val="yellow"/>
              </w:rPr>
              <w:t>Player</w:t>
            </w:r>
            <w:r w:rsidRPr="00BA7D44">
              <w:rPr>
                <w:rFonts w:ascii="Times New Roman" w:hAnsi="Times New Roman"/>
                <w:sz w:val="24"/>
                <w:szCs w:val="24"/>
              </w:rPr>
              <w:t xml:space="preserve"> Register</w:t>
            </w:r>
            <w:r w:rsidR="00000424" w:rsidRPr="00BA7D44">
              <w:rPr>
                <w:rFonts w:ascii="Times New Roman" w:hAnsi="Times New Roman"/>
                <w:sz w:val="24"/>
                <w:szCs w:val="24"/>
              </w:rPr>
              <w:t xml:space="preserve">s With </w:t>
            </w:r>
            <w:r w:rsidR="00000424" w:rsidRPr="003B1C63">
              <w:rPr>
                <w:rFonts w:ascii="Times New Roman" w:hAnsi="Times New Roman"/>
                <w:sz w:val="24"/>
                <w:szCs w:val="24"/>
                <w:highlight w:val="yellow"/>
              </w:rPr>
              <w:t>Program</w:t>
            </w:r>
          </w:p>
        </w:tc>
      </w:tr>
      <w:tr w14:paraId="7463FD09" w:rsidR="008D6C91" w:rsidRPr="00BA7D44" w:rsidTr="00EA5EAC">
        <w:tc>
          <w:tcPr>
            <w:tcW w:w="3903" w:type="dxa"/>
          </w:tcPr>
          <w:p w14:paraId="53FDD475" w:rsidR="008D6C91" w:rsidRPr="00BA7D44" w:rsidRDefault="008D6C91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A7D44">
              <w:rPr>
                <w:rFonts w:ascii="Times New Roman" w:hAnsi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7527" w:type="dxa"/>
          </w:tcPr>
          <w:p w14:paraId="323E1EC9" w:rsidR="008D6C91" w:rsidRPr="00BA7D44" w:rsidRDefault="00000424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1C63">
              <w:rPr>
                <w:rFonts w:ascii="Times New Roman" w:hAnsi="Times New Roman"/>
                <w:sz w:val="24"/>
                <w:szCs w:val="24"/>
                <w:highlight w:val="yellow"/>
              </w:rPr>
              <w:t>Player</w:t>
            </w:r>
            <w:r w:rsidRPr="00BA7D44">
              <w:rPr>
                <w:rFonts w:ascii="Times New Roman" w:hAnsi="Times New Roman"/>
                <w:sz w:val="24"/>
                <w:szCs w:val="24"/>
              </w:rPr>
              <w:t xml:space="preserve"> needs to register to have access to </w:t>
            </w:r>
            <w:r w:rsidRPr="003B1C63">
              <w:rPr>
                <w:rFonts w:ascii="Times New Roman" w:hAnsi="Times New Roman"/>
                <w:sz w:val="24"/>
                <w:szCs w:val="24"/>
                <w:highlight w:val="yellow"/>
              </w:rPr>
              <w:t>program</w:t>
            </w:r>
            <w:r w:rsidRPr="00BA7D4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14:paraId="6C1CFB39" w:rsidR="008D6C91" w:rsidRPr="00BA7D44" w:rsidTr="00EA5EAC">
        <w:tc>
          <w:tcPr>
            <w:tcW w:w="3903" w:type="dxa"/>
          </w:tcPr>
          <w:p w14:paraId="3831126A" w:rsidR="008D6C91" w:rsidRPr="00BA7D44" w:rsidRDefault="008D6C91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A7D44">
              <w:rPr>
                <w:rFonts w:ascii="Times New Roman" w:hAnsi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7527" w:type="dxa"/>
          </w:tcPr>
          <w:p w14:paraId="3A8AF34E" w:rsidR="008D6C91" w:rsidRPr="00BA7D44" w:rsidRDefault="00000424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1C63">
              <w:rPr>
                <w:rFonts w:ascii="Times New Roman" w:hAnsi="Times New Roman"/>
                <w:sz w:val="24"/>
                <w:szCs w:val="24"/>
                <w:highlight w:val="yellow"/>
              </w:rPr>
              <w:t>Player</w:t>
            </w:r>
            <w:r w:rsidRPr="00BA7D44">
              <w:rPr>
                <w:rFonts w:ascii="Times New Roman" w:hAnsi="Times New Roman"/>
                <w:sz w:val="24"/>
                <w:szCs w:val="24"/>
              </w:rPr>
              <w:t xml:space="preserve"> knows all required fields for registration.</w:t>
            </w:r>
          </w:p>
        </w:tc>
      </w:tr>
      <w:tr w14:paraId="11F507A3" w:rsidR="008D6C91" w:rsidRPr="00BA7D44" w:rsidTr="00EA5EAC">
        <w:tc>
          <w:tcPr>
            <w:tcW w:w="3903" w:type="dxa"/>
          </w:tcPr>
          <w:p w14:paraId="418109A0" w:rsidR="008D6C91" w:rsidRPr="00BA7D44" w:rsidRDefault="008D6C91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A7D44">
              <w:rPr>
                <w:rFonts w:ascii="Times New Roman" w:hAnsi="Times New Roman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527" w:type="dxa"/>
          </w:tcPr>
          <w:p w14:paraId="0184E4F0" w:rsidR="008D6C91" w:rsidRPr="00BA7D44" w:rsidRDefault="00000424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1C63">
              <w:rPr>
                <w:rFonts w:ascii="Times New Roman" w:hAnsi="Times New Roman"/>
                <w:sz w:val="24"/>
                <w:szCs w:val="24"/>
              </w:rPr>
              <w:t>Internet</w:t>
            </w:r>
            <w:r w:rsidRPr="00BA7D44">
              <w:rPr>
                <w:rFonts w:ascii="Times New Roman" w:hAnsi="Times New Roman"/>
                <w:sz w:val="24"/>
                <w:szCs w:val="24"/>
              </w:rPr>
              <w:t xml:space="preserve"> access to update </w:t>
            </w:r>
            <w:r w:rsidRPr="003B1C63">
              <w:rPr>
                <w:rFonts w:ascii="Times New Roman" w:hAnsi="Times New Roman"/>
                <w:sz w:val="24"/>
                <w:szCs w:val="24"/>
                <w:highlight w:val="yellow"/>
              </w:rPr>
              <w:t>SQL database</w:t>
            </w:r>
            <w:r w:rsidRPr="00BA7D44">
              <w:rPr>
                <w:rFonts w:ascii="Times New Roman" w:hAnsi="Times New Roman"/>
                <w:sz w:val="24"/>
                <w:szCs w:val="24"/>
              </w:rPr>
              <w:t xml:space="preserve"> with user registration information.</w:t>
            </w:r>
            <w:r w:rsidR="008D6C91" w:rsidRPr="00BA7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14:paraId="28B57911" w:rsidR="008D6C91" w:rsidRPr="00BA7D44" w:rsidTr="00EA5EAC">
        <w:tc>
          <w:tcPr>
            <w:tcW w:w="3903" w:type="dxa"/>
          </w:tcPr>
          <w:p w14:paraId="3C2E872E" w:rsidR="008D6C91" w:rsidRPr="00BA7D44" w:rsidRDefault="008D6C91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A7D44">
              <w:rPr>
                <w:rFonts w:ascii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527" w:type="dxa"/>
          </w:tcPr>
          <w:p w14:paraId="69F19CBB" w:rsidR="00000424" w:rsidRPr="00BA7D44" w:rsidRDefault="00000424" w:rsidP="00F0625A">
            <w:pPr>
              <w:pStyle w:val="ListParagraph"/>
              <w:keepNext/>
              <w:keepLines/>
              <w:numPr>
                <w:ilvl w:val="0"/>
                <w:numId w:val="24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1C63">
              <w:rPr>
                <w:rFonts w:ascii="Times New Roman" w:hAnsi="Times New Roman"/>
                <w:sz w:val="24"/>
                <w:szCs w:val="24"/>
                <w:highlight w:val="yellow"/>
              </w:rPr>
              <w:t>Player</w:t>
            </w:r>
            <w:r w:rsidRPr="00BA7D44">
              <w:rPr>
                <w:rFonts w:ascii="Times New Roman" w:hAnsi="Times New Roman"/>
                <w:sz w:val="24"/>
                <w:szCs w:val="24"/>
              </w:rPr>
              <w:t xml:space="preserve"> clicks new registration.</w:t>
            </w:r>
          </w:p>
          <w:p w14:paraId="18325FC1" w:rsidR="008D6C91" w:rsidRPr="00BA7D44" w:rsidRDefault="00000424" w:rsidP="00F0625A">
            <w:pPr>
              <w:pStyle w:val="ListParagraph"/>
              <w:keepNext/>
              <w:keepLines/>
              <w:numPr>
                <w:ilvl w:val="0"/>
                <w:numId w:val="24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1C63">
              <w:rPr>
                <w:rFonts w:ascii="Times New Roman" w:hAnsi="Times New Roman"/>
                <w:sz w:val="24"/>
                <w:szCs w:val="24"/>
                <w:highlight w:val="yellow"/>
              </w:rPr>
              <w:t>Player</w:t>
            </w:r>
            <w:r w:rsidRPr="00BA7D44">
              <w:rPr>
                <w:rFonts w:ascii="Times New Roman" w:hAnsi="Times New Roman"/>
                <w:sz w:val="24"/>
                <w:szCs w:val="24"/>
              </w:rPr>
              <w:t xml:space="preserve"> registers with </w:t>
            </w:r>
            <w:r w:rsidRPr="003B1C63">
              <w:rPr>
                <w:rFonts w:ascii="Times New Roman" w:hAnsi="Times New Roman"/>
                <w:sz w:val="24"/>
                <w:szCs w:val="24"/>
                <w:highlight w:val="yellow"/>
              </w:rPr>
              <w:t>program</w:t>
            </w:r>
            <w:r w:rsidRPr="00BA7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65236FA" w:rsidR="00000424" w:rsidRPr="00BA7D44" w:rsidRDefault="00000424" w:rsidP="00F0625A">
            <w:pPr>
              <w:pStyle w:val="ListParagraph"/>
              <w:keepNext/>
              <w:keepLines/>
              <w:numPr>
                <w:ilvl w:val="0"/>
                <w:numId w:val="24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1C63">
              <w:rPr>
                <w:rFonts w:ascii="Times New Roman" w:hAnsi="Times New Roman"/>
                <w:sz w:val="24"/>
                <w:szCs w:val="24"/>
                <w:highlight w:val="yellow"/>
              </w:rPr>
              <w:t>Player</w:t>
            </w:r>
            <w:r w:rsidRPr="00BA7D44">
              <w:rPr>
                <w:rFonts w:ascii="Times New Roman" w:hAnsi="Times New Roman"/>
                <w:sz w:val="24"/>
                <w:szCs w:val="24"/>
              </w:rPr>
              <w:t xml:space="preserve"> sends information to </w:t>
            </w:r>
            <w:r w:rsidRPr="003B1C63">
              <w:rPr>
                <w:rFonts w:ascii="Times New Roman" w:hAnsi="Times New Roman"/>
                <w:sz w:val="24"/>
                <w:szCs w:val="24"/>
                <w:highlight w:val="yellow"/>
              </w:rPr>
              <w:t>database SQL server</w:t>
            </w:r>
            <w:r w:rsidRPr="00BA7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EB653D9" w:rsidR="00000424" w:rsidRPr="00BA7D44" w:rsidRDefault="00000424" w:rsidP="00F0625A">
            <w:pPr>
              <w:pStyle w:val="ListParagraph"/>
              <w:keepNext/>
              <w:keepLines/>
              <w:numPr>
                <w:ilvl w:val="0"/>
                <w:numId w:val="24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1C63">
              <w:rPr>
                <w:rFonts w:ascii="Times New Roman" w:hAnsi="Times New Roman"/>
                <w:sz w:val="24"/>
                <w:szCs w:val="24"/>
                <w:highlight w:val="yellow"/>
              </w:rPr>
              <w:t>SQL server</w:t>
            </w:r>
            <w:r w:rsidRPr="00BA7D44">
              <w:rPr>
                <w:rFonts w:ascii="Times New Roman" w:hAnsi="Times New Roman"/>
                <w:sz w:val="24"/>
                <w:szCs w:val="24"/>
              </w:rPr>
              <w:t xml:space="preserve"> sends </w:t>
            </w:r>
            <w:r w:rsidRPr="003B1C63">
              <w:rPr>
                <w:rFonts w:ascii="Times New Roman" w:hAnsi="Times New Roman"/>
                <w:sz w:val="24"/>
                <w:szCs w:val="24"/>
                <w:highlight w:val="yellow"/>
              </w:rPr>
              <w:t>coach</w:t>
            </w:r>
            <w:r w:rsidRPr="00BA7D44">
              <w:rPr>
                <w:rFonts w:ascii="Times New Roman" w:hAnsi="Times New Roman"/>
                <w:sz w:val="24"/>
                <w:szCs w:val="24"/>
              </w:rPr>
              <w:t xml:space="preserve"> or </w:t>
            </w:r>
            <w:r w:rsidRPr="003B1C63">
              <w:rPr>
                <w:rFonts w:ascii="Times New Roman" w:hAnsi="Times New Roman"/>
                <w:sz w:val="24"/>
                <w:szCs w:val="24"/>
                <w:highlight w:val="yellow"/>
              </w:rPr>
              <w:t>admin</w:t>
            </w:r>
            <w:r w:rsidRPr="00BA7D44">
              <w:rPr>
                <w:rFonts w:ascii="Times New Roman" w:hAnsi="Times New Roman"/>
                <w:sz w:val="24"/>
                <w:szCs w:val="24"/>
              </w:rPr>
              <w:t xml:space="preserve"> “new registration added” </w:t>
            </w:r>
          </w:p>
        </w:tc>
      </w:tr>
      <w:tr w14:paraId="1191F5EA" w:rsidR="008D6C91" w:rsidRPr="00BA7D44" w:rsidTr="00EA5EAC">
        <w:tc>
          <w:tcPr>
            <w:tcW w:w="3903" w:type="dxa"/>
          </w:tcPr>
          <w:p w14:paraId="6582310F" w:rsidR="008D6C91" w:rsidRPr="00BA7D44" w:rsidRDefault="008D6C91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A7D44">
              <w:rPr>
                <w:rFonts w:ascii="Times New Roman" w:hAnsi="Times New Roman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527" w:type="dxa"/>
          </w:tcPr>
          <w:p w14:paraId="209C97D1" w:rsidR="008D6C91" w:rsidRPr="00BA7D44" w:rsidRDefault="008D6C91" w:rsidP="00F0625A">
            <w:pPr>
              <w:keepNext/>
              <w:keepLines/>
              <w:spacing w:before="120" w:after="12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761EEFC6" w:rsidR="008D6C91" w:rsidRPr="00BA7D44" w:rsidTr="00EA5EAC">
        <w:tc>
          <w:tcPr>
            <w:tcW w:w="3903" w:type="dxa"/>
          </w:tcPr>
          <w:p w14:paraId="1E7799E2" w:rsidR="008D6C91" w:rsidRPr="00BA7D44" w:rsidRDefault="008D6C91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A7D44">
              <w:rPr>
                <w:rFonts w:ascii="Times New Roman" w:hAnsi="Times New Roman"/>
                <w:b/>
                <w:bCs/>
                <w:sz w:val="24"/>
                <w:szCs w:val="24"/>
              </w:rPr>
              <w:t>Post-conditions</w:t>
            </w:r>
          </w:p>
        </w:tc>
        <w:tc>
          <w:tcPr>
            <w:tcW w:w="7527" w:type="dxa"/>
          </w:tcPr>
          <w:p w14:paraId="526E98E2" w:rsidR="008D6C91" w:rsidRPr="00BA7D44" w:rsidRDefault="008D6C91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7D44">
              <w:rPr>
                <w:rFonts w:ascii="Times New Roman" w:hAnsi="Times New Roman"/>
                <w:sz w:val="24"/>
                <w:szCs w:val="24"/>
              </w:rPr>
              <w:t>User has desktop application and is ready to register or sign in.</w:t>
            </w:r>
          </w:p>
        </w:tc>
      </w:tr>
    </w:tbl>
    <w:p w14:paraId="10BFDF98" w:rsidR="008D6C91" w:rsidRPr="00BA7D44" w:rsidRDefault="008D6C91" w:rsidP="008D6C91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C03CEDC" w:rsidR="008D6C91" w:rsidRPr="00C820F4" w:rsidRDefault="008D6C91" w:rsidP="008D6C91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83D3281" w:rsidR="00185218" w:rsidRPr="00C820F4" w:rsidRDefault="00185218" w:rsidP="008D6C91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BB6A842" w:rsidR="004C3AE4" w:rsidRDefault="004C3AE4" w:rsidP="004C3AE4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725DF878" w:rsidR="00DE708A" w:rsidRDefault="00DE708A" w:rsidP="004C3AE4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813DD1D" w:rsidR="00DE708A" w:rsidRDefault="00DE708A" w:rsidP="004C3AE4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6FD5948" w:rsidR="00DE708A" w:rsidRDefault="00DE708A" w:rsidP="004C3AE4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EDFDCE4" w:rsidR="00DE708A" w:rsidRDefault="00DE708A" w:rsidP="004C3AE4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8BE724F" w:rsidR="00DE708A" w:rsidRDefault="00DE708A" w:rsidP="004C3AE4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ACCED00" w:rsidR="00DE708A" w:rsidRDefault="00DE708A" w:rsidP="004C3AE4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A158A8E" w:rsidR="00DE708A" w:rsidRDefault="00DE708A" w:rsidP="004C3AE4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FFBA0CD" w:rsidR="00DE708A" w:rsidRDefault="00DE708A" w:rsidP="004C3AE4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7E63D818" w:rsidR="00DE708A" w:rsidRDefault="00DE708A" w:rsidP="004C3AE4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7C2B8D96" w:rsidR="00DE708A" w:rsidRDefault="00DE708A" w:rsidP="004C3AE4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37829B52" w:rsidR="00DE708A" w:rsidRDefault="00DE708A" w:rsidP="004C3AE4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348840D1" w:rsidR="00DE708A" w:rsidRDefault="00DE708A" w:rsidP="004C3AE4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0F03E74" w:rsidR="00DE708A" w:rsidRDefault="00DE708A" w:rsidP="004C3AE4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63C5297" w:rsidR="00DE708A" w:rsidRDefault="00DE708A" w:rsidP="004C3AE4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7BCF1C1" w:rsidR="00DE708A" w:rsidRDefault="00DE708A" w:rsidP="004C3AE4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7E9D7E3" w:rsidR="00DE708A" w:rsidRDefault="00DE708A" w:rsidP="004C3AE4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73B599D5" w:rsidR="00DE708A" w:rsidRDefault="00DE708A" w:rsidP="004C3AE4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3F9FB92" w:rsidR="00DE708A" w:rsidRDefault="00DE708A" w:rsidP="004C3AE4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1D11A44" w:rsidR="00DE708A" w:rsidRDefault="00DE708A" w:rsidP="004C3AE4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D67FC42" w:rsidR="00DE708A" w:rsidRDefault="00DE708A" w:rsidP="004C3AE4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261A412" w:rsidR="00DE708A" w:rsidRDefault="00DE708A" w:rsidP="004C3AE4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16919CD" w:rsidR="00DE708A" w:rsidRDefault="00DE708A" w:rsidP="004C3AE4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74DDEE83" w:rsidR="00DE708A" w:rsidRPr="00C820F4" w:rsidRDefault="00DE708A" w:rsidP="004C3AE4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39E554E" w:rsidR="00BA7D44" w:rsidRDefault="00BA7D44" w:rsidP="004C3AE4">
      <w:pPr>
        <w:spacing w:after="0" w:line="240" w:lineRule="atLeast"/>
        <w:rPr>
          <w:rFonts w:ascii="Times New Roman" w:hAnsi="Times New Roman"/>
          <w:b/>
          <w:sz w:val="40"/>
          <w:szCs w:val="40"/>
          <w:u w:val="single"/>
        </w:rPr>
      </w:pPr>
    </w:p>
    <w:p w14:paraId="69E9AE7D" w:rsidR="00EA5EAC" w:rsidRDefault="00EA5EAC" w:rsidP="004C3AE4">
      <w:pPr>
        <w:spacing w:after="0" w:line="240" w:lineRule="atLeast"/>
        <w:rPr>
          <w:rFonts w:ascii="Times New Roman" w:hAnsi="Times New Roman"/>
          <w:b/>
          <w:sz w:val="40"/>
          <w:szCs w:val="40"/>
          <w:u w:val="single"/>
        </w:rPr>
      </w:pPr>
    </w:p>
    <w:p w14:paraId="010165BA" w:rsidR="00BA7D44" w:rsidRPr="00EA5EAC" w:rsidRDefault="00EA5EAC" w:rsidP="00EA5EAC">
      <w:pPr>
        <w:spacing w:after="0" w:line="240" w:lineRule="atLeast"/>
        <w:rPr>
          <w:rFonts w:ascii="Times New Roman" w:hAnsi="Times New Roman"/>
          <w:b/>
          <w:sz w:val="40"/>
          <w:szCs w:val="40"/>
          <w:u w:val="single"/>
        </w:rPr>
      </w:pPr>
      <w:r>
        <w:rPr>
          <w:rFonts w:ascii="Times New Roman" w:hAnsi="Times New Roman"/>
          <w:b/>
          <w:sz w:val="40"/>
          <w:szCs w:val="40"/>
          <w:u w:val="single"/>
        </w:rPr>
        <w:lastRenderedPageBreak/>
        <w:t>UC 2.0 System Access Procedures</w:t>
      </w:r>
    </w:p>
    <w:p w14:paraId="557BDCDC" w:rsidR="008D6C91" w:rsidRPr="00BA7D44" w:rsidRDefault="006E57CE" w:rsidP="00EA5EAC">
      <w:pPr>
        <w:pStyle w:val="Caption"/>
        <w:rPr>
          <w:rFonts w:ascii="Times New Roman" w:hAnsi="Times New Roman" w:cs="Times New Roman"/>
        </w:rPr>
      </w:pPr>
      <w:r w:rsidRPr="00BA7D44">
        <w:rPr>
          <w:rFonts w:ascii="Times New Roman" w:hAnsi="Times New Roman" w:cs="Times New Roman"/>
        </w:rPr>
        <w:t>UC-2.1</w:t>
      </w:r>
      <w:r w:rsidR="008D6C91" w:rsidRPr="00BA7D44">
        <w:rPr>
          <w:rFonts w:ascii="Times New Roman" w:hAnsi="Times New Roman" w:cs="Times New Roman"/>
        </w:rPr>
        <w:tab/>
      </w:r>
      <w:r w:rsidR="00535C7F" w:rsidRPr="00BA7D44">
        <w:rPr>
          <w:rFonts w:ascii="Times New Roman" w:hAnsi="Times New Roman" w:cs="Times New Roman"/>
        </w:rPr>
        <w:t>Player Login</w:t>
      </w:r>
    </w:p>
    <w:tbl>
      <w:tblPr>
        <w:tblW w:w="11340" w:type="dxa"/>
        <w:tblInd w:w="-9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3723"/>
        <w:gridCol w:w="7617"/>
      </w:tblGrid>
      <w:tr w14:paraId="7D142ACB" w:rsidR="008D6C91" w:rsidRPr="00BA7D44" w:rsidTr="00EA5EAC">
        <w:tc>
          <w:tcPr>
            <w:tcW w:w="3723" w:type="dxa"/>
          </w:tcPr>
          <w:p w14:paraId="6CB63878" w:rsidR="008D6C91" w:rsidRPr="00BA7D44" w:rsidRDefault="008D6C91" w:rsidP="00F0625A">
            <w:pPr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A7D44">
              <w:rPr>
                <w:rFonts w:ascii="Times New Roman" w:hAnsi="Times New Roman"/>
                <w:b/>
                <w:bCs/>
                <w:sz w:val="24"/>
                <w:szCs w:val="24"/>
              </w:rPr>
              <w:t>User Task</w:t>
            </w:r>
          </w:p>
        </w:tc>
        <w:tc>
          <w:tcPr>
            <w:tcW w:w="7617" w:type="dxa"/>
          </w:tcPr>
          <w:p w14:paraId="7C415049" w:rsidR="008D6C91" w:rsidRPr="00BA7D44" w:rsidRDefault="008D6C91" w:rsidP="00F0625A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7D44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 w:rsidRPr="003B1C63">
              <w:rPr>
                <w:rFonts w:ascii="Times New Roman" w:hAnsi="Times New Roman"/>
                <w:sz w:val="24"/>
                <w:szCs w:val="24"/>
                <w:highlight w:val="yellow"/>
              </w:rPr>
              <w:t>Player</w:t>
            </w:r>
          </w:p>
        </w:tc>
      </w:tr>
      <w:tr w14:paraId="63A41D71" w:rsidR="008D6C91" w:rsidRPr="00BA7D44" w:rsidTr="00EA5EAC">
        <w:tc>
          <w:tcPr>
            <w:tcW w:w="3723" w:type="dxa"/>
          </w:tcPr>
          <w:p w14:paraId="27FA0599" w:rsidR="008D6C91" w:rsidRPr="00BA7D44" w:rsidRDefault="008D6C91" w:rsidP="00F0625A">
            <w:pPr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A7D44">
              <w:rPr>
                <w:rFonts w:ascii="Times New Roman" w:hAnsi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7617" w:type="dxa"/>
          </w:tcPr>
          <w:p w14:paraId="5A00EC47" w:rsidR="008D6C91" w:rsidRPr="00BA7D44" w:rsidRDefault="008D6C91" w:rsidP="00F0625A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1C63">
              <w:rPr>
                <w:rFonts w:ascii="Times New Roman" w:hAnsi="Times New Roman"/>
                <w:sz w:val="24"/>
                <w:szCs w:val="24"/>
                <w:highlight w:val="yellow"/>
              </w:rPr>
              <w:t>Player</w:t>
            </w:r>
            <w:r w:rsidRPr="00BA7D44">
              <w:rPr>
                <w:rFonts w:ascii="Times New Roman" w:hAnsi="Times New Roman"/>
                <w:sz w:val="24"/>
                <w:szCs w:val="24"/>
              </w:rPr>
              <w:t xml:space="preserve"> Logs in to system to sign up or check status.</w:t>
            </w:r>
          </w:p>
        </w:tc>
      </w:tr>
      <w:tr w14:paraId="406652F7" w:rsidR="008D6C91" w:rsidRPr="00BA7D44" w:rsidTr="00EA5EAC">
        <w:tc>
          <w:tcPr>
            <w:tcW w:w="3723" w:type="dxa"/>
          </w:tcPr>
          <w:p w14:paraId="45D319F1" w:rsidR="008D6C91" w:rsidRPr="00BA7D44" w:rsidRDefault="008D6C91" w:rsidP="00F0625A">
            <w:pPr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A7D44">
              <w:rPr>
                <w:rFonts w:ascii="Times New Roman" w:hAnsi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7617" w:type="dxa"/>
          </w:tcPr>
          <w:p w14:paraId="52771630" w:rsidR="008D6C91" w:rsidRPr="00BA7D44" w:rsidRDefault="008D6C91" w:rsidP="00F0625A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1C63">
              <w:rPr>
                <w:rFonts w:ascii="Times New Roman" w:hAnsi="Times New Roman"/>
                <w:sz w:val="24"/>
                <w:szCs w:val="24"/>
                <w:highlight w:val="yellow"/>
              </w:rPr>
              <w:t>Player</w:t>
            </w:r>
            <w:r w:rsidRPr="00BA7D44">
              <w:rPr>
                <w:rFonts w:ascii="Times New Roman" w:hAnsi="Times New Roman"/>
                <w:sz w:val="24"/>
                <w:szCs w:val="24"/>
              </w:rPr>
              <w:t xml:space="preserve"> has already completed </w:t>
            </w:r>
            <w:r w:rsidRPr="003B1C63">
              <w:rPr>
                <w:rFonts w:ascii="Times New Roman" w:hAnsi="Times New Roman"/>
                <w:sz w:val="24"/>
                <w:szCs w:val="24"/>
                <w:highlight w:val="yellow"/>
              </w:rPr>
              <w:t>registration</w:t>
            </w:r>
          </w:p>
        </w:tc>
      </w:tr>
      <w:tr w14:paraId="0AF7AE5B" w:rsidR="008D6C91" w:rsidRPr="00BA7D44" w:rsidTr="00EA5EAC">
        <w:tc>
          <w:tcPr>
            <w:tcW w:w="3723" w:type="dxa"/>
          </w:tcPr>
          <w:p w14:paraId="62A12CBB" w:rsidR="008D6C91" w:rsidRPr="00BA7D44" w:rsidRDefault="008D6C91" w:rsidP="00F0625A">
            <w:pPr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A7D44">
              <w:rPr>
                <w:rFonts w:ascii="Times New Roman" w:hAnsi="Times New Roman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617" w:type="dxa"/>
          </w:tcPr>
          <w:p w14:paraId="68C672A0" w:rsidR="008D6C91" w:rsidRPr="00BA7D44" w:rsidRDefault="008D6C91" w:rsidP="00F0625A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7D44">
              <w:rPr>
                <w:rFonts w:ascii="Times New Roman" w:hAnsi="Times New Roman"/>
                <w:sz w:val="24"/>
                <w:szCs w:val="24"/>
              </w:rPr>
              <w:t xml:space="preserve">UC-1.1 </w:t>
            </w:r>
            <w:r w:rsidRPr="003B1C63">
              <w:rPr>
                <w:rFonts w:ascii="Times New Roman" w:hAnsi="Times New Roman"/>
                <w:sz w:val="24"/>
                <w:szCs w:val="24"/>
                <w:highlight w:val="yellow"/>
              </w:rPr>
              <w:t>Player registration</w:t>
            </w:r>
            <w:r w:rsidRPr="00BA7D44">
              <w:rPr>
                <w:rFonts w:ascii="Times New Roman" w:hAnsi="Times New Roman"/>
                <w:sz w:val="24"/>
                <w:szCs w:val="24"/>
              </w:rPr>
              <w:t xml:space="preserve"> completed successfully</w:t>
            </w:r>
          </w:p>
        </w:tc>
      </w:tr>
      <w:tr w14:paraId="3DE88C10" w:rsidR="008D6C91" w:rsidRPr="00BA7D44" w:rsidTr="00EA5EAC">
        <w:tc>
          <w:tcPr>
            <w:tcW w:w="3723" w:type="dxa"/>
          </w:tcPr>
          <w:p w14:paraId="6218FC9F" w:rsidR="008D6C91" w:rsidRPr="00BA7D44" w:rsidRDefault="003F616A" w:rsidP="00F0625A">
            <w:pPr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A7D4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8D6C91" w:rsidRPr="00BA7D44">
              <w:rPr>
                <w:rFonts w:ascii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617" w:type="dxa"/>
          </w:tcPr>
          <w:p w14:paraId="59F5FBEE" w:rsidR="008D6C91" w:rsidRPr="00BA7D44" w:rsidRDefault="008D6C91" w:rsidP="00F0625A">
            <w:pPr>
              <w:numPr>
                <w:ilvl w:val="0"/>
                <w:numId w:val="20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1C63">
              <w:rPr>
                <w:rFonts w:ascii="Times New Roman" w:hAnsi="Times New Roman"/>
                <w:sz w:val="24"/>
                <w:szCs w:val="24"/>
                <w:highlight w:val="yellow"/>
              </w:rPr>
              <w:t>Player</w:t>
            </w:r>
            <w:r w:rsidRPr="00BA7D44">
              <w:rPr>
                <w:rFonts w:ascii="Times New Roman" w:hAnsi="Times New Roman"/>
                <w:sz w:val="24"/>
                <w:szCs w:val="24"/>
              </w:rPr>
              <w:t xml:space="preserve"> activates </w:t>
            </w:r>
            <w:r w:rsidRPr="003B1C63">
              <w:rPr>
                <w:rFonts w:ascii="Times New Roman" w:hAnsi="Times New Roman"/>
                <w:sz w:val="24"/>
                <w:szCs w:val="24"/>
                <w:highlight w:val="yellow"/>
              </w:rPr>
              <w:t>program</w:t>
            </w:r>
          </w:p>
          <w:p w14:paraId="19CE87A8" w:rsidR="008D6C91" w:rsidRPr="003B1C63" w:rsidRDefault="008D6C91" w:rsidP="00F0625A">
            <w:pPr>
              <w:numPr>
                <w:ilvl w:val="0"/>
                <w:numId w:val="20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Program</w:t>
            </w:r>
            <w:r w:rsidRPr="00BA7D44">
              <w:rPr>
                <w:rFonts w:ascii="Times New Roman" w:hAnsi="Times New Roman"/>
                <w:sz w:val="24"/>
                <w:szCs w:val="24"/>
              </w:rPr>
              <w:t xml:space="preserve"> displays login </w:t>
            </w:r>
            <w:r w:rsidRPr="003B1C63">
              <w:rPr>
                <w:rFonts w:ascii="Times New Roman" w:hAnsi="Times New Roman"/>
                <w:sz w:val="24"/>
                <w:szCs w:val="24"/>
                <w:highlight w:val="yellow"/>
              </w:rPr>
              <w:t>widget</w:t>
            </w:r>
          </w:p>
          <w:p w14:paraId="3A26A963" w:rsidR="008D6C91" w:rsidRPr="00BA7D44" w:rsidRDefault="008D6C91" w:rsidP="00F0625A">
            <w:pPr>
              <w:numPr>
                <w:ilvl w:val="0"/>
                <w:numId w:val="20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User</w:t>
            </w:r>
            <w:r w:rsidRPr="00BA7D44">
              <w:rPr>
                <w:rFonts w:ascii="Times New Roman" w:hAnsi="Times New Roman"/>
                <w:sz w:val="24"/>
                <w:szCs w:val="24"/>
              </w:rPr>
              <w:t xml:space="preserve"> types in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user name, password</w:t>
            </w:r>
          </w:p>
          <w:p w14:paraId="4733B887" w:rsidR="008D6C91" w:rsidRPr="00BA7D44" w:rsidRDefault="008D6C91" w:rsidP="00F0625A">
            <w:pPr>
              <w:numPr>
                <w:ilvl w:val="0"/>
                <w:numId w:val="20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Program</w:t>
            </w:r>
            <w:r w:rsidRPr="00BA7D44">
              <w:rPr>
                <w:rFonts w:ascii="Times New Roman" w:hAnsi="Times New Roman"/>
                <w:sz w:val="24"/>
                <w:szCs w:val="24"/>
              </w:rPr>
              <w:t xml:space="preserve"> connects to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SQL server</w:t>
            </w:r>
          </w:p>
          <w:p w14:paraId="5D09B518" w:rsidR="008D6C91" w:rsidRPr="00BA7D44" w:rsidRDefault="008D6C91" w:rsidP="00F0625A">
            <w:pPr>
              <w:numPr>
                <w:ilvl w:val="0"/>
                <w:numId w:val="20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Program</w:t>
            </w:r>
            <w:r w:rsidRPr="00BA7D44">
              <w:rPr>
                <w:rFonts w:ascii="Times New Roman" w:hAnsi="Times New Roman"/>
                <w:sz w:val="24"/>
                <w:szCs w:val="24"/>
              </w:rPr>
              <w:t xml:space="preserve"> validates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name, password</w:t>
            </w:r>
            <w:r w:rsidRPr="00BA7D44">
              <w:rPr>
                <w:rFonts w:ascii="Times New Roman" w:hAnsi="Times New Roman"/>
                <w:sz w:val="24"/>
                <w:szCs w:val="24"/>
              </w:rPr>
              <w:t xml:space="preserve"> with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server</w:t>
            </w:r>
          </w:p>
          <w:p w14:paraId="2491F29B" w:rsidR="008D6C91" w:rsidRPr="00BA7D44" w:rsidRDefault="008D6C91" w:rsidP="00F0625A">
            <w:pPr>
              <w:numPr>
                <w:ilvl w:val="0"/>
                <w:numId w:val="20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Program</w:t>
            </w:r>
            <w:r w:rsidRPr="00BA7D44">
              <w:rPr>
                <w:rFonts w:ascii="Times New Roman" w:hAnsi="Times New Roman"/>
                <w:sz w:val="24"/>
                <w:szCs w:val="24"/>
              </w:rPr>
              <w:t xml:space="preserve"> presents play with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player dashboard</w:t>
            </w:r>
            <w:r w:rsidRPr="00BA7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14:paraId="5A604539" w:rsidR="008D6C91" w:rsidRPr="00BA7D44" w:rsidTr="00EA5EAC">
        <w:tc>
          <w:tcPr>
            <w:tcW w:w="3723" w:type="dxa"/>
          </w:tcPr>
          <w:p w14:paraId="2E61FE05" w:rsidR="008D6C91" w:rsidRPr="00BA7D44" w:rsidRDefault="008D6C91" w:rsidP="00F0625A">
            <w:pPr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A7D44">
              <w:rPr>
                <w:rFonts w:ascii="Times New Roman" w:hAnsi="Times New Roman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617" w:type="dxa"/>
          </w:tcPr>
          <w:p w14:paraId="068DC1FF" w:rsidR="008D6C91" w:rsidRPr="00BA7D44" w:rsidRDefault="008D6C91" w:rsidP="00F0625A">
            <w:pPr>
              <w:numPr>
                <w:ilvl w:val="0"/>
                <w:numId w:val="21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7D44">
              <w:rPr>
                <w:rFonts w:ascii="Times New Roman" w:hAnsi="Times New Roman"/>
                <w:sz w:val="24"/>
                <w:szCs w:val="24"/>
              </w:rPr>
              <w:t xml:space="preserve">Cannot connect to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server</w:t>
            </w:r>
            <w:r w:rsidRPr="00BA7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EB8FF0C" w:rsidR="008D6C91" w:rsidRPr="00BA7D44" w:rsidRDefault="008D6C91" w:rsidP="00F0625A">
            <w:pPr>
              <w:numPr>
                <w:ilvl w:val="0"/>
                <w:numId w:val="21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Player</w:t>
            </w:r>
            <w:r w:rsidRPr="00BA7D44">
              <w:rPr>
                <w:rFonts w:ascii="Times New Roman" w:hAnsi="Times New Roman"/>
                <w:sz w:val="24"/>
                <w:szCs w:val="24"/>
              </w:rPr>
              <w:t xml:space="preserve"> has not signed up for any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teams</w:t>
            </w:r>
            <w:r w:rsidRPr="00BA7D44">
              <w:rPr>
                <w:rFonts w:ascii="Times New Roman" w:hAnsi="Times New Roman"/>
                <w:sz w:val="24"/>
                <w:szCs w:val="24"/>
              </w:rPr>
              <w:t xml:space="preserve"> yet.</w:t>
            </w:r>
          </w:p>
        </w:tc>
      </w:tr>
      <w:tr w14:paraId="2CC5E405" w:rsidR="008D6C91" w:rsidRPr="00BA7D44" w:rsidTr="00EA5EAC">
        <w:tc>
          <w:tcPr>
            <w:tcW w:w="3723" w:type="dxa"/>
          </w:tcPr>
          <w:p w14:paraId="6A32B497" w:rsidR="008D6C91" w:rsidRPr="00BA7D44" w:rsidRDefault="008D6C91" w:rsidP="00F0625A">
            <w:pPr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A7D44">
              <w:rPr>
                <w:rFonts w:ascii="Times New Roman" w:hAnsi="Times New Roman"/>
                <w:b/>
                <w:bCs/>
                <w:sz w:val="24"/>
                <w:szCs w:val="24"/>
              </w:rPr>
              <w:t>Post-conditions</w:t>
            </w:r>
          </w:p>
        </w:tc>
        <w:tc>
          <w:tcPr>
            <w:tcW w:w="7617" w:type="dxa"/>
          </w:tcPr>
          <w:p w14:paraId="6AD5363E" w:rsidR="008D6C91" w:rsidRPr="00BA7D44" w:rsidRDefault="008D6C91" w:rsidP="00F0625A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User</w:t>
            </w:r>
            <w:r w:rsidRPr="00BA7D44">
              <w:rPr>
                <w:rFonts w:ascii="Times New Roman" w:hAnsi="Times New Roman"/>
                <w:sz w:val="24"/>
                <w:szCs w:val="24"/>
              </w:rPr>
              <w:t xml:space="preserve"> is presented with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dashboard</w:t>
            </w:r>
            <w:r w:rsidRPr="00BA7D44">
              <w:rPr>
                <w:rFonts w:ascii="Times New Roman" w:hAnsi="Times New Roman"/>
                <w:sz w:val="24"/>
                <w:szCs w:val="24"/>
              </w:rPr>
              <w:t xml:space="preserve"> showing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team, team roster</w:t>
            </w:r>
            <w:r w:rsidRPr="00BA7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scheduled games</w:t>
            </w:r>
            <w:r w:rsidRPr="00BA7D44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venues</w:t>
            </w:r>
            <w:r w:rsidRPr="00BA7D4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4955042F" w:rsidR="00F8574A" w:rsidRDefault="00F8574A" w:rsidP="006E57CE">
      <w:pPr>
        <w:pStyle w:val="Caption"/>
        <w:ind w:firstLine="720"/>
        <w:rPr>
          <w:rFonts w:ascii="Times New Roman" w:hAnsi="Times New Roman" w:cs="Times New Roman"/>
        </w:rPr>
      </w:pPr>
    </w:p>
    <w:p w14:paraId="60F4DEAB" w:rsidR="00BA7D44" w:rsidRDefault="00BA7D44" w:rsidP="00BA7D44"/>
    <w:p w14:paraId="7335EE99" w:rsidR="00BA7D44" w:rsidRDefault="00BA7D44" w:rsidP="00BA7D44"/>
    <w:p w14:paraId="635F03F9" w:rsidR="00BA7D44" w:rsidRDefault="00BA7D44" w:rsidP="00BA7D44"/>
    <w:p w14:paraId="74F62E66" w:rsidR="00BA7D44" w:rsidRDefault="00BA7D44" w:rsidP="00BA7D44"/>
    <w:p w14:paraId="17BD0C95" w:rsidR="00BA7D44" w:rsidRDefault="00BA7D44" w:rsidP="00BA7D44"/>
    <w:p w14:paraId="15511024" w:rsidR="00BA7D44" w:rsidRDefault="00BA7D44" w:rsidP="00BA7D44"/>
    <w:p w14:paraId="5D015FC2" w:rsidR="00BA7D44" w:rsidRDefault="00BA7D44" w:rsidP="00BA7D44"/>
    <w:p w14:paraId="23456854" w:rsidR="00BA7D44" w:rsidRPr="00BA7D44" w:rsidRDefault="00BA7D44" w:rsidP="00BA7D44"/>
    <w:p w14:paraId="022287CF" w:rsidR="00BA7D44" w:rsidRDefault="00BA7D44" w:rsidP="00BA7D44"/>
    <w:p w14:paraId="18877025" w:rsidR="00BA7D44" w:rsidRDefault="00BA7D44" w:rsidP="00BA7D44"/>
    <w:p w14:paraId="0F8895B9" w:rsidR="00BA7D44" w:rsidRDefault="00BA7D44" w:rsidP="00BA7D44"/>
    <w:p w14:paraId="5A875489" w:rsidR="00EA5EAC" w:rsidRDefault="00EA5EAC" w:rsidP="006E57CE">
      <w:pPr>
        <w:pStyle w:val="Caption"/>
        <w:ind w:firstLine="720"/>
        <w:rPr>
          <w:rFonts w:ascii="Calibri" w:hAnsi="Calibri" w:cs="Times New Roman"/>
          <w:b w:val="0"/>
          <w:bCs w:val="0"/>
          <w:sz w:val="22"/>
          <w:szCs w:val="22"/>
        </w:rPr>
      </w:pPr>
    </w:p>
    <w:p w14:paraId="0089EB7D" w:rsidR="00EA5EAC" w:rsidRDefault="00EA5EAC" w:rsidP="006E57CE">
      <w:pPr>
        <w:pStyle w:val="Caption"/>
        <w:ind w:firstLine="720"/>
        <w:rPr>
          <w:rFonts w:ascii="Calibri" w:hAnsi="Calibri" w:cs="Times New Roman"/>
          <w:b w:val="0"/>
          <w:bCs w:val="0"/>
          <w:sz w:val="22"/>
          <w:szCs w:val="22"/>
        </w:rPr>
      </w:pPr>
    </w:p>
    <w:p w14:paraId="006938A6" w:rsidR="006E57CE" w:rsidRPr="00F0653F" w:rsidRDefault="006E57CE" w:rsidP="00EA5EAC">
      <w:pPr>
        <w:pStyle w:val="Caption"/>
        <w:rPr>
          <w:rFonts w:ascii="Times New Roman" w:hAnsi="Times New Roman" w:cs="Times New Roman"/>
        </w:rPr>
      </w:pPr>
      <w:r w:rsidRPr="00F0653F">
        <w:rPr>
          <w:rFonts w:ascii="Times New Roman" w:hAnsi="Times New Roman" w:cs="Times New Roman"/>
        </w:rPr>
        <w:lastRenderedPageBreak/>
        <w:t>UC-2.</w:t>
      </w:r>
      <w:r w:rsidR="003F616A" w:rsidRPr="00F0653F">
        <w:rPr>
          <w:rFonts w:ascii="Times New Roman" w:hAnsi="Times New Roman" w:cs="Times New Roman"/>
        </w:rPr>
        <w:t>1.</w:t>
      </w:r>
      <w:r w:rsidRPr="00F0653F">
        <w:rPr>
          <w:rFonts w:ascii="Times New Roman" w:hAnsi="Times New Roman" w:cs="Times New Roman"/>
        </w:rPr>
        <w:t>2</w:t>
      </w:r>
      <w:r w:rsidRPr="00F0653F">
        <w:rPr>
          <w:rFonts w:ascii="Times New Roman" w:hAnsi="Times New Roman" w:cs="Times New Roman"/>
        </w:rPr>
        <w:tab/>
      </w:r>
      <w:r w:rsidRPr="00F0653F">
        <w:rPr>
          <w:rFonts w:ascii="Times New Roman" w:hAnsi="Times New Roman" w:cs="Times New Roman"/>
        </w:rPr>
        <w:t>Forgotten Password or User name</w:t>
      </w:r>
    </w:p>
    <w:tbl>
      <w:tblPr>
        <w:tblW w:w="11340" w:type="dxa"/>
        <w:tblInd w:w="-10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3813"/>
        <w:gridCol w:w="7527"/>
      </w:tblGrid>
      <w:tr w14:paraId="7545DB90" w:rsidR="006E57CE" w:rsidRPr="00F0653F" w:rsidTr="00EA5EAC">
        <w:tc>
          <w:tcPr>
            <w:tcW w:w="3813" w:type="dxa"/>
          </w:tcPr>
          <w:p w14:paraId="0CF22988" w:rsidR="006E57CE" w:rsidRPr="00F0653F" w:rsidRDefault="006E57CE" w:rsidP="00F0625A">
            <w:pPr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User Task</w:t>
            </w:r>
          </w:p>
        </w:tc>
        <w:tc>
          <w:tcPr>
            <w:tcW w:w="7527" w:type="dxa"/>
          </w:tcPr>
          <w:p w14:paraId="11146D1A" w:rsidR="006E57CE" w:rsidRPr="00F0653F" w:rsidRDefault="006E57CE" w:rsidP="00F0625A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Player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has forgotten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user name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or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password</w:t>
            </w:r>
          </w:p>
        </w:tc>
      </w:tr>
      <w:tr w14:paraId="7B3388F1" w:rsidR="006E57CE" w:rsidRPr="00F0653F" w:rsidTr="00EA5EAC">
        <w:tc>
          <w:tcPr>
            <w:tcW w:w="3813" w:type="dxa"/>
          </w:tcPr>
          <w:p w14:paraId="03E88E34" w:rsidR="006E57CE" w:rsidRPr="00F0653F" w:rsidRDefault="006E57CE" w:rsidP="00F0625A">
            <w:pPr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7527" w:type="dxa"/>
          </w:tcPr>
          <w:p w14:paraId="0B4EFFA3" w:rsidR="006E57CE" w:rsidRPr="00F0653F" w:rsidRDefault="006E57CE" w:rsidP="00F0625A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Player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attempt to log in to the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system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with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invalid password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14:paraId="086BA824" w:rsidR="006E57CE" w:rsidRPr="00F0653F" w:rsidTr="00EA5EAC">
        <w:tc>
          <w:tcPr>
            <w:tcW w:w="3813" w:type="dxa"/>
          </w:tcPr>
          <w:p w14:paraId="779A9224" w:rsidR="006E57CE" w:rsidRPr="00F0653F" w:rsidRDefault="006E57CE" w:rsidP="00F0625A">
            <w:pPr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7527" w:type="dxa"/>
          </w:tcPr>
          <w:p w14:paraId="3AB74520" w:rsidR="006E57CE" w:rsidRPr="00F0653F" w:rsidRDefault="006E57CE" w:rsidP="00F0625A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Player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has already completed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registration</w:t>
            </w:r>
          </w:p>
          <w:p w14:paraId="5C6A9CC6" w:rsidR="006E57CE" w:rsidRPr="00F0653F" w:rsidRDefault="006E57CE" w:rsidP="00F0625A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Player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has a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valid password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assigned, but can’t remember</w:t>
            </w:r>
          </w:p>
        </w:tc>
      </w:tr>
      <w:tr w14:paraId="0CDFF965" w:rsidR="006E57CE" w:rsidRPr="00F0653F" w:rsidTr="00EA5EAC">
        <w:tc>
          <w:tcPr>
            <w:tcW w:w="3813" w:type="dxa"/>
          </w:tcPr>
          <w:p w14:paraId="5C6F731E" w:rsidR="006E57CE" w:rsidRPr="00F0653F" w:rsidRDefault="006E57CE" w:rsidP="00F0625A">
            <w:pPr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527" w:type="dxa"/>
          </w:tcPr>
          <w:p w14:paraId="7B1B97A2" w:rsidR="006E57CE" w:rsidRPr="00F0653F" w:rsidRDefault="006E57CE" w:rsidP="00F0625A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653F">
              <w:rPr>
                <w:rFonts w:ascii="Times New Roman" w:hAnsi="Times New Roman"/>
                <w:sz w:val="24"/>
                <w:szCs w:val="24"/>
              </w:rPr>
              <w:t>UC-1.1 Player registration completed successfully</w:t>
            </w:r>
          </w:p>
        </w:tc>
      </w:tr>
      <w:tr w14:paraId="4EB22CC6" w:rsidR="006E57CE" w:rsidRPr="00F0653F" w:rsidTr="00EA5EAC">
        <w:tc>
          <w:tcPr>
            <w:tcW w:w="3813" w:type="dxa"/>
          </w:tcPr>
          <w:p w14:paraId="66287679" w:rsidR="006E57CE" w:rsidRPr="00F0653F" w:rsidRDefault="006E57CE" w:rsidP="00F0625A">
            <w:pPr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527" w:type="dxa"/>
          </w:tcPr>
          <w:p w14:paraId="1D88513D" w:rsidR="006E57CE" w:rsidRPr="00F0653F" w:rsidRDefault="006E57CE" w:rsidP="00F0625A">
            <w:pPr>
              <w:pStyle w:val="ListParagraph"/>
              <w:numPr>
                <w:ilvl w:val="0"/>
                <w:numId w:val="22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Player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starts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program</w:t>
            </w:r>
          </w:p>
          <w:p w14:paraId="36DE396C" w:rsidR="006E57CE" w:rsidRPr="00F0653F" w:rsidRDefault="006E57CE" w:rsidP="00F0625A">
            <w:pPr>
              <w:pStyle w:val="ListParagraph"/>
              <w:numPr>
                <w:ilvl w:val="0"/>
                <w:numId w:val="22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Program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displays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login widget</w:t>
            </w:r>
          </w:p>
          <w:p w14:paraId="3DC75101" w:rsidR="006E57CE" w:rsidRPr="00F0653F" w:rsidRDefault="006E57CE" w:rsidP="00F0625A">
            <w:pPr>
              <w:pStyle w:val="ListParagraph"/>
              <w:numPr>
                <w:ilvl w:val="0"/>
                <w:numId w:val="22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Player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types in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username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incorrect password</w:t>
            </w:r>
          </w:p>
          <w:p w14:paraId="6F2BB608" w:rsidR="006E57CE" w:rsidRPr="00F0653F" w:rsidRDefault="006E57CE" w:rsidP="00F0625A">
            <w:pPr>
              <w:pStyle w:val="ListParagraph"/>
              <w:numPr>
                <w:ilvl w:val="0"/>
                <w:numId w:val="22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Program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connects to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SQL server</w:t>
            </w:r>
          </w:p>
          <w:p w14:paraId="77114EC7" w:rsidR="006E57CE" w:rsidRPr="00E00B5B" w:rsidRDefault="006E57CE" w:rsidP="00F0625A">
            <w:pPr>
              <w:pStyle w:val="ListParagraph"/>
              <w:numPr>
                <w:ilvl w:val="0"/>
                <w:numId w:val="22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Program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attempt to validate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username password</w:t>
            </w:r>
          </w:p>
          <w:p w14:paraId="64DE3B45" w:rsidR="006E57CE" w:rsidRPr="00F0653F" w:rsidRDefault="006E57CE" w:rsidP="00F0625A">
            <w:pPr>
              <w:pStyle w:val="ListParagraph"/>
              <w:numPr>
                <w:ilvl w:val="0"/>
                <w:numId w:val="22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Server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rejects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combination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F412796" w:rsidR="006E57CE" w:rsidRPr="00F0653F" w:rsidRDefault="006E57CE" w:rsidP="00F0625A">
            <w:pPr>
              <w:pStyle w:val="ListParagraph"/>
              <w:numPr>
                <w:ilvl w:val="0"/>
                <w:numId w:val="22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Program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displays ‘invalid’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message</w:t>
            </w:r>
          </w:p>
          <w:p w14:paraId="2798AA61" w:rsidR="006E57CE" w:rsidRPr="00F0653F" w:rsidRDefault="006E57CE" w:rsidP="00F0625A">
            <w:pPr>
              <w:pStyle w:val="ListParagraph"/>
              <w:numPr>
                <w:ilvl w:val="0"/>
                <w:numId w:val="22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Program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display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username or password ‘hint’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, remind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user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they must be registered already.</w:t>
            </w:r>
          </w:p>
          <w:p w14:paraId="6DAAFE54" w:rsidR="006E57CE" w:rsidRPr="00F0653F" w:rsidRDefault="006E57CE" w:rsidP="00F0625A">
            <w:pPr>
              <w:pStyle w:val="ListParagraph"/>
              <w:numPr>
                <w:ilvl w:val="0"/>
                <w:numId w:val="22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Program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clears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username password field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in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widget</w:t>
            </w:r>
          </w:p>
        </w:tc>
      </w:tr>
      <w:tr w14:paraId="5109660B" w:rsidR="006E57CE" w:rsidRPr="00E00B5B" w:rsidTr="00EA5EAC">
        <w:tc>
          <w:tcPr>
            <w:tcW w:w="3813" w:type="dxa"/>
          </w:tcPr>
          <w:p w14:paraId="28977BEC" w:rsidR="006E57CE" w:rsidRPr="00F0653F" w:rsidRDefault="006E57CE" w:rsidP="00F0625A">
            <w:pPr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527" w:type="dxa"/>
          </w:tcPr>
          <w:p w14:paraId="05179CDD" w:rsidR="006E57CE" w:rsidRPr="00F0653F" w:rsidRDefault="006E57CE" w:rsidP="00F0625A">
            <w:pPr>
              <w:numPr>
                <w:ilvl w:val="0"/>
                <w:numId w:val="21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653F">
              <w:rPr>
                <w:rFonts w:ascii="Times New Roman" w:hAnsi="Times New Roman"/>
                <w:sz w:val="24"/>
                <w:szCs w:val="24"/>
              </w:rPr>
              <w:t xml:space="preserve">Cannot connect to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server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6B0939A" w:rsidR="006E57CE" w:rsidRPr="00F0653F" w:rsidRDefault="006E57CE" w:rsidP="00F0625A">
            <w:pPr>
              <w:numPr>
                <w:ilvl w:val="0"/>
                <w:numId w:val="21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Player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has not signed up for any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teams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yet.</w:t>
            </w:r>
          </w:p>
        </w:tc>
      </w:tr>
      <w:tr w14:paraId="17ABFFD9" w:rsidR="006E57CE" w:rsidRPr="00BA7D44" w:rsidTr="00EA5EAC">
        <w:tc>
          <w:tcPr>
            <w:tcW w:w="3813" w:type="dxa"/>
          </w:tcPr>
          <w:p w14:paraId="219F393E" w:rsidR="006E57CE" w:rsidRPr="00BA7D44" w:rsidRDefault="006E57CE" w:rsidP="00F0625A">
            <w:pPr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A7D44">
              <w:rPr>
                <w:rFonts w:ascii="Times New Roman" w:hAnsi="Times New Roman"/>
                <w:b/>
                <w:bCs/>
                <w:sz w:val="24"/>
                <w:szCs w:val="24"/>
              </w:rPr>
              <w:t>Post-conditions</w:t>
            </w:r>
          </w:p>
        </w:tc>
        <w:tc>
          <w:tcPr>
            <w:tcW w:w="7527" w:type="dxa"/>
          </w:tcPr>
          <w:p w14:paraId="37AB22CE" w:rsidR="006E57CE" w:rsidRPr="00BA7D44" w:rsidRDefault="006E57CE" w:rsidP="00F0625A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User</w:t>
            </w:r>
            <w:r w:rsidRPr="00BA7D44">
              <w:rPr>
                <w:rFonts w:ascii="Times New Roman" w:hAnsi="Times New Roman"/>
                <w:sz w:val="24"/>
                <w:szCs w:val="24"/>
              </w:rPr>
              <w:t xml:space="preserve"> is presented with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dashboard</w:t>
            </w:r>
            <w:r w:rsidRPr="00BA7D44">
              <w:rPr>
                <w:rFonts w:ascii="Times New Roman" w:hAnsi="Times New Roman"/>
                <w:sz w:val="24"/>
                <w:szCs w:val="24"/>
              </w:rPr>
              <w:t xml:space="preserve"> showing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team</w:t>
            </w:r>
            <w:r w:rsidRPr="00BA7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team roster</w:t>
            </w:r>
            <w:r w:rsidRPr="00BA7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scheduled games</w:t>
            </w:r>
            <w:r w:rsidRPr="00BA7D44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venues</w:t>
            </w:r>
            <w:r w:rsidRPr="00BA7D4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0282608F" w:rsidR="003F616A" w:rsidRPr="00F0653F" w:rsidRDefault="00EA5EAC" w:rsidP="00EA5EAC">
      <w:pPr>
        <w:pStyle w:val="Caption"/>
        <w:keepNext/>
        <w:keepLines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</w:t>
      </w:r>
      <w:r w:rsidR="003F616A" w:rsidRPr="00F0653F">
        <w:rPr>
          <w:rFonts w:ascii="Times New Roman" w:hAnsi="Times New Roman" w:cs="Times New Roman"/>
        </w:rPr>
        <w:t>C-2.1.3</w:t>
      </w:r>
      <w:r w:rsidR="003F616A" w:rsidRPr="00F0653F">
        <w:rPr>
          <w:rFonts w:ascii="Times New Roman" w:hAnsi="Times New Roman" w:cs="Times New Roman"/>
        </w:rPr>
        <w:tab/>
      </w:r>
      <w:r w:rsidR="003F616A" w:rsidRPr="00F0653F">
        <w:rPr>
          <w:rFonts w:ascii="Times New Roman" w:hAnsi="Times New Roman" w:cs="Times New Roman"/>
        </w:rPr>
        <w:t>Team Members want to access Training and Game Schedule</w:t>
      </w:r>
    </w:p>
    <w:tbl>
      <w:tblPr>
        <w:tblW w:w="11340" w:type="dxa"/>
        <w:tblInd w:w="-10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3813"/>
        <w:gridCol w:w="7527"/>
      </w:tblGrid>
      <w:tr w14:paraId="2408071E" w:rsidR="003F616A" w:rsidRPr="00F0653F" w:rsidTr="00EA5EAC">
        <w:tc>
          <w:tcPr>
            <w:tcW w:w="3813" w:type="dxa"/>
          </w:tcPr>
          <w:p w14:paraId="59F70C93" w:rsidR="003F616A" w:rsidRPr="00F0653F" w:rsidRDefault="003F616A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User Task</w:t>
            </w:r>
          </w:p>
        </w:tc>
        <w:tc>
          <w:tcPr>
            <w:tcW w:w="7527" w:type="dxa"/>
          </w:tcPr>
          <w:p w14:paraId="391C2274" w:rsidR="003F616A" w:rsidRPr="00F0653F" w:rsidRDefault="003F616A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Player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wants to Login to see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updates</w:t>
            </w:r>
          </w:p>
        </w:tc>
      </w:tr>
      <w:tr w14:paraId="799B9876" w:rsidR="003F616A" w:rsidRPr="00F0653F" w:rsidTr="00EA5EAC">
        <w:tc>
          <w:tcPr>
            <w:tcW w:w="3813" w:type="dxa"/>
          </w:tcPr>
          <w:p w14:paraId="4DA491F2" w:rsidR="003F616A" w:rsidRPr="00F0653F" w:rsidRDefault="003F616A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7527" w:type="dxa"/>
          </w:tcPr>
          <w:p w14:paraId="31925B13" w:rsidR="003F616A" w:rsidRPr="00F0653F" w:rsidRDefault="003F616A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Player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Logs in to the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program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and opens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new messages/notifications</w:t>
            </w:r>
          </w:p>
        </w:tc>
      </w:tr>
      <w:tr w14:paraId="664A2663" w:rsidR="003F616A" w:rsidRPr="00F0653F" w:rsidTr="00EA5EAC">
        <w:tc>
          <w:tcPr>
            <w:tcW w:w="3813" w:type="dxa"/>
          </w:tcPr>
          <w:p w14:paraId="5F86369B" w:rsidR="003F616A" w:rsidRPr="00F0653F" w:rsidRDefault="003F616A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7527" w:type="dxa"/>
          </w:tcPr>
          <w:p w14:paraId="40E95C0B" w:rsidR="003F616A" w:rsidRPr="00F0653F" w:rsidRDefault="003F616A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Player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can </w:t>
            </w:r>
            <w:r w:rsidR="00F0625A" w:rsidRPr="00F0653F">
              <w:rPr>
                <w:rFonts w:ascii="Times New Roman" w:hAnsi="Times New Roman"/>
                <w:sz w:val="24"/>
                <w:szCs w:val="24"/>
              </w:rPr>
              <w:t>see an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icon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showing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new messages/notifications</w:t>
            </w:r>
          </w:p>
        </w:tc>
      </w:tr>
      <w:tr w14:paraId="695A4C86" w:rsidR="003F616A" w:rsidRPr="00F0653F" w:rsidTr="00EA5EAC">
        <w:tc>
          <w:tcPr>
            <w:tcW w:w="3813" w:type="dxa"/>
          </w:tcPr>
          <w:p w14:paraId="387EA979" w:rsidR="003F616A" w:rsidRPr="00F0653F" w:rsidRDefault="003F616A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527" w:type="dxa"/>
          </w:tcPr>
          <w:p w14:paraId="06F46733" w:rsidR="003F616A" w:rsidRPr="00F0653F" w:rsidRDefault="003F616A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Coach/captain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has created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new events</w:t>
            </w:r>
          </w:p>
        </w:tc>
      </w:tr>
      <w:tr w14:paraId="68163501" w:rsidR="003F616A" w:rsidRPr="00F0653F" w:rsidTr="00EA5EAC">
        <w:tc>
          <w:tcPr>
            <w:tcW w:w="3813" w:type="dxa"/>
          </w:tcPr>
          <w:p w14:paraId="3B4D9976" w:rsidR="003F616A" w:rsidRPr="00F0653F" w:rsidRDefault="003F616A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527" w:type="dxa"/>
          </w:tcPr>
          <w:p w14:paraId="1A357881" w:rsidR="003F616A" w:rsidRPr="00F0653F" w:rsidRDefault="003F616A" w:rsidP="00F0625A">
            <w:pPr>
              <w:pStyle w:val="ListParagraph"/>
              <w:keepNext/>
              <w:keepLines/>
              <w:numPr>
                <w:ilvl w:val="0"/>
                <w:numId w:val="27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Player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logs in with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correct username and password</w:t>
            </w:r>
          </w:p>
          <w:p w14:paraId="0E4F32FC" w:rsidR="003F616A" w:rsidRPr="00E00B5B" w:rsidRDefault="003F616A" w:rsidP="00F0625A">
            <w:pPr>
              <w:pStyle w:val="ListParagraph"/>
              <w:keepNext/>
              <w:keepLines/>
              <w:numPr>
                <w:ilvl w:val="0"/>
                <w:numId w:val="27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Player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opens the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dashboard</w:t>
            </w:r>
          </w:p>
          <w:p w14:paraId="3D1CF1DA" w:rsidR="003F616A" w:rsidRPr="00F0653F" w:rsidRDefault="003F616A" w:rsidP="00F0625A">
            <w:pPr>
              <w:pStyle w:val="ListParagraph"/>
              <w:keepNext/>
              <w:keepLines/>
              <w:numPr>
                <w:ilvl w:val="0"/>
                <w:numId w:val="27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Player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sees the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new notification logo</w:t>
            </w:r>
          </w:p>
          <w:p w14:paraId="649A3691" w:rsidR="003F616A" w:rsidRPr="00F0653F" w:rsidRDefault="00F0625A" w:rsidP="00F0625A">
            <w:pPr>
              <w:pStyle w:val="ListParagraph"/>
              <w:keepNext/>
              <w:keepLines/>
              <w:numPr>
                <w:ilvl w:val="0"/>
                <w:numId w:val="27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Player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accepts</w:t>
            </w:r>
            <w:r w:rsidR="007D793B" w:rsidRPr="00F0653F">
              <w:rPr>
                <w:rFonts w:ascii="Times New Roman" w:hAnsi="Times New Roman"/>
                <w:sz w:val="24"/>
                <w:szCs w:val="24"/>
              </w:rPr>
              <w:t xml:space="preserve"> the </w:t>
            </w:r>
            <w:r w:rsidR="007D793B"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training schedule/venue</w:t>
            </w:r>
          </w:p>
          <w:p w14:paraId="61A936B8" w:rsidR="003F616A" w:rsidRPr="00F0653F" w:rsidRDefault="003F616A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51C144B7" w:rsidR="003F616A" w:rsidRPr="00F0653F" w:rsidTr="00EA5EAC">
        <w:tc>
          <w:tcPr>
            <w:tcW w:w="3813" w:type="dxa"/>
          </w:tcPr>
          <w:p w14:paraId="6B5B9E80" w:rsidR="003F616A" w:rsidRPr="00F0653F" w:rsidRDefault="003F616A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527" w:type="dxa"/>
          </w:tcPr>
          <w:p w14:paraId="09789CB5" w:rsidR="003F616A" w:rsidRPr="00F0653F" w:rsidRDefault="007D793B" w:rsidP="007D793B">
            <w:pPr>
              <w:pStyle w:val="ListParagraph"/>
              <w:keepNext/>
              <w:keepLines/>
              <w:numPr>
                <w:ilvl w:val="0"/>
                <w:numId w:val="28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653F">
              <w:rPr>
                <w:rFonts w:ascii="Times New Roman" w:hAnsi="Times New Roman"/>
                <w:sz w:val="24"/>
                <w:szCs w:val="24"/>
              </w:rPr>
              <w:t xml:space="preserve">There are no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new notifications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yet</w:t>
            </w:r>
          </w:p>
          <w:p w14:paraId="1B8AFD60" w:rsidR="007D793B" w:rsidRPr="00F0653F" w:rsidRDefault="007D793B" w:rsidP="007D793B">
            <w:pPr>
              <w:pStyle w:val="ListParagraph"/>
              <w:keepNext/>
              <w:keepLines/>
              <w:numPr>
                <w:ilvl w:val="0"/>
                <w:numId w:val="28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Player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can’t attend an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upcoming event</w:t>
            </w:r>
          </w:p>
        </w:tc>
      </w:tr>
      <w:tr w14:paraId="1604B3FA" w:rsidR="003F616A" w:rsidRPr="00F0653F" w:rsidTr="00EA5EAC">
        <w:tc>
          <w:tcPr>
            <w:tcW w:w="3813" w:type="dxa"/>
          </w:tcPr>
          <w:p w14:paraId="65597F26" w:rsidR="003F616A" w:rsidRPr="00F0653F" w:rsidRDefault="003F616A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Post-conditions</w:t>
            </w:r>
          </w:p>
        </w:tc>
        <w:tc>
          <w:tcPr>
            <w:tcW w:w="7527" w:type="dxa"/>
          </w:tcPr>
          <w:p w14:paraId="23696EC5" w:rsidR="003F616A" w:rsidRPr="00F0653F" w:rsidRDefault="007D793B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User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is presented with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new notifications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and has an option to accept or send an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email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to the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coach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incase if the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schedule conflicts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2A2A22E6" w:rsidR="00A34E85" w:rsidRPr="00F0653F" w:rsidRDefault="00A34E85" w:rsidP="00EA5EAC">
      <w:pPr>
        <w:pStyle w:val="Caption"/>
        <w:keepNext/>
        <w:keepLines/>
        <w:rPr>
          <w:rFonts w:ascii="Times New Roman" w:hAnsi="Times New Roman" w:cs="Times New Roman"/>
        </w:rPr>
      </w:pPr>
      <w:r w:rsidRPr="00F0653F">
        <w:rPr>
          <w:rFonts w:ascii="Times New Roman" w:hAnsi="Times New Roman" w:cs="Times New Roman"/>
        </w:rPr>
        <w:t>UC-2.2</w:t>
      </w:r>
      <w:r w:rsidRPr="00F0653F">
        <w:rPr>
          <w:rFonts w:ascii="Times New Roman" w:hAnsi="Times New Roman" w:cs="Times New Roman"/>
        </w:rPr>
        <w:tab/>
      </w:r>
      <w:r w:rsidRPr="00F0653F">
        <w:rPr>
          <w:rFonts w:ascii="Times New Roman" w:hAnsi="Times New Roman" w:cs="Times New Roman"/>
        </w:rPr>
        <w:t>Coach Login</w:t>
      </w:r>
    </w:p>
    <w:tbl>
      <w:tblPr>
        <w:tblW w:w="11340" w:type="dxa"/>
        <w:tblInd w:w="-10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3813"/>
        <w:gridCol w:w="7527"/>
      </w:tblGrid>
      <w:tr w14:paraId="5B511247" w:rsidR="00A34E85" w:rsidRPr="00F0653F" w:rsidTr="00EA5EAC">
        <w:tc>
          <w:tcPr>
            <w:tcW w:w="3813" w:type="dxa"/>
          </w:tcPr>
          <w:p w14:paraId="063762C6" w:rsidR="00A34E85" w:rsidRPr="00F0653F" w:rsidRDefault="00A34E85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User Task</w:t>
            </w:r>
          </w:p>
        </w:tc>
        <w:tc>
          <w:tcPr>
            <w:tcW w:w="7527" w:type="dxa"/>
          </w:tcPr>
          <w:p w14:paraId="51BB1489" w:rsidR="00A34E85" w:rsidRPr="00F0653F" w:rsidRDefault="00A34E85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Coach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Logs in</w:t>
            </w:r>
          </w:p>
        </w:tc>
      </w:tr>
      <w:tr w14:paraId="5FEE924B" w:rsidR="00A34E85" w:rsidRPr="00F0653F" w:rsidTr="00EA5EAC">
        <w:tc>
          <w:tcPr>
            <w:tcW w:w="3813" w:type="dxa"/>
          </w:tcPr>
          <w:p w14:paraId="19180BE2" w:rsidR="00A34E85" w:rsidRPr="00F0653F" w:rsidRDefault="00A34E85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7527" w:type="dxa"/>
          </w:tcPr>
          <w:p w14:paraId="24BF79F8" w:rsidR="00A34E85" w:rsidRPr="00F0653F" w:rsidRDefault="00A34E85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Coach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logs in to the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system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to see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who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signed up</w:t>
            </w:r>
          </w:p>
        </w:tc>
      </w:tr>
      <w:tr w14:paraId="0A5D98D6" w:rsidR="00A34E85" w:rsidRPr="00F0653F" w:rsidTr="00EA5EAC">
        <w:tc>
          <w:tcPr>
            <w:tcW w:w="3813" w:type="dxa"/>
          </w:tcPr>
          <w:p w14:paraId="38676C00" w:rsidR="00A34E85" w:rsidRPr="00F0653F" w:rsidRDefault="00A34E85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7527" w:type="dxa"/>
          </w:tcPr>
          <w:p w14:paraId="21248B0F" w:rsidR="00A34E85" w:rsidRPr="00F0653F" w:rsidRDefault="00A34E85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Players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have registered already</w:t>
            </w:r>
          </w:p>
        </w:tc>
      </w:tr>
      <w:tr w14:paraId="15960A52" w:rsidR="00A34E85" w:rsidRPr="00F0653F" w:rsidTr="00EA5EAC">
        <w:tc>
          <w:tcPr>
            <w:tcW w:w="3813" w:type="dxa"/>
          </w:tcPr>
          <w:p w14:paraId="6C8CDE02" w:rsidR="00A34E85" w:rsidRPr="00F0653F" w:rsidRDefault="00A34E85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527" w:type="dxa"/>
          </w:tcPr>
          <w:p w14:paraId="4FE3BF4A" w:rsidR="00A34E85" w:rsidRPr="00F0653F" w:rsidRDefault="00A34E85" w:rsidP="00F0625A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653F">
              <w:rPr>
                <w:rFonts w:ascii="Times New Roman" w:hAnsi="Times New Roman"/>
                <w:sz w:val="24"/>
                <w:szCs w:val="24"/>
              </w:rPr>
              <w:t>UC-1.1 Player registration completed successfully</w:t>
            </w:r>
          </w:p>
        </w:tc>
      </w:tr>
      <w:tr w14:paraId="054BDE59" w:rsidR="00A34E85" w:rsidRPr="00F0653F" w:rsidTr="00EA5EAC">
        <w:tc>
          <w:tcPr>
            <w:tcW w:w="3813" w:type="dxa"/>
          </w:tcPr>
          <w:p w14:paraId="577D2A9D" w:rsidR="00A34E85" w:rsidRPr="00F0653F" w:rsidRDefault="00A34E85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527" w:type="dxa"/>
          </w:tcPr>
          <w:p w14:paraId="0FA57F6D" w:rsidR="00A34E85" w:rsidRPr="00F0653F" w:rsidRDefault="00A34E85" w:rsidP="00F0625A">
            <w:pPr>
              <w:pStyle w:val="ListParagraph"/>
              <w:keepNext/>
              <w:keepLines/>
              <w:numPr>
                <w:ilvl w:val="0"/>
                <w:numId w:val="29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Coach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starts the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program</w:t>
            </w:r>
          </w:p>
          <w:p w14:paraId="3627F2BC" w:rsidR="00A34E85" w:rsidRPr="00F0653F" w:rsidRDefault="00A34E85" w:rsidP="00F0625A">
            <w:pPr>
              <w:pStyle w:val="ListParagraph"/>
              <w:keepNext/>
              <w:keepLines/>
              <w:numPr>
                <w:ilvl w:val="0"/>
                <w:numId w:val="29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Program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displays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new registrations</w:t>
            </w:r>
          </w:p>
        </w:tc>
      </w:tr>
      <w:tr w14:paraId="7B83EEBE" w:rsidR="00A34E85" w:rsidRPr="00F0653F" w:rsidTr="00EA5EAC">
        <w:tc>
          <w:tcPr>
            <w:tcW w:w="3813" w:type="dxa"/>
          </w:tcPr>
          <w:p w14:paraId="26C27E1D" w:rsidR="00A34E85" w:rsidRPr="00F0653F" w:rsidRDefault="00A34E85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527" w:type="dxa"/>
          </w:tcPr>
          <w:p w14:paraId="20A4432E" w:rsidR="00A34E85" w:rsidRPr="00F0653F" w:rsidRDefault="00A34E85" w:rsidP="00F0653F">
            <w:pPr>
              <w:pStyle w:val="ListParagraph"/>
              <w:keepNext/>
              <w:keepLines/>
              <w:numPr>
                <w:ilvl w:val="0"/>
                <w:numId w:val="41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653F">
              <w:rPr>
                <w:rFonts w:ascii="Times New Roman" w:hAnsi="Times New Roman"/>
                <w:sz w:val="24"/>
                <w:szCs w:val="24"/>
              </w:rPr>
              <w:t xml:space="preserve">There are no new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registrations</w:t>
            </w:r>
          </w:p>
        </w:tc>
      </w:tr>
      <w:tr w14:paraId="0594C953" w:rsidR="00A34E85" w:rsidRPr="00F0653F" w:rsidTr="00EA5EAC">
        <w:tc>
          <w:tcPr>
            <w:tcW w:w="3813" w:type="dxa"/>
          </w:tcPr>
          <w:p w14:paraId="15BBCC95" w:rsidR="00A34E85" w:rsidRPr="00F0653F" w:rsidRDefault="00A34E85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Post-conditions</w:t>
            </w:r>
          </w:p>
        </w:tc>
        <w:tc>
          <w:tcPr>
            <w:tcW w:w="7527" w:type="dxa"/>
          </w:tcPr>
          <w:p w14:paraId="0E62036B" w:rsidR="00A34E85" w:rsidRPr="00F0653F" w:rsidRDefault="00A34E85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6C869E0" w:rsidR="00F0653F" w:rsidRDefault="00F0653F" w:rsidP="005573CD">
      <w:pPr>
        <w:pStyle w:val="Caption"/>
        <w:keepNext/>
        <w:keepLines/>
        <w:rPr>
          <w:rFonts w:ascii="Times New Roman" w:hAnsi="Times New Roman" w:cs="Times New Roman"/>
        </w:rPr>
      </w:pPr>
    </w:p>
    <w:p w14:paraId="7993A1BF" w:rsidR="00EA5EAC" w:rsidRPr="00EA5EAC" w:rsidRDefault="00EA5EAC" w:rsidP="00EA5EAC"/>
    <w:p w14:paraId="3311C947" w:rsidR="00F47393" w:rsidRPr="00F0653F" w:rsidRDefault="006E57CE" w:rsidP="00EA5EAC">
      <w:pPr>
        <w:pStyle w:val="Caption"/>
        <w:keepNext/>
        <w:keepLines/>
        <w:rPr>
          <w:rFonts w:ascii="Times New Roman" w:hAnsi="Times New Roman" w:cs="Times New Roman"/>
        </w:rPr>
      </w:pPr>
      <w:r w:rsidRPr="00F0653F">
        <w:rPr>
          <w:rFonts w:ascii="Times New Roman" w:hAnsi="Times New Roman" w:cs="Times New Roman"/>
        </w:rPr>
        <w:lastRenderedPageBreak/>
        <w:t>UC-2</w:t>
      </w:r>
      <w:r w:rsidR="003F616A" w:rsidRPr="00F0653F">
        <w:rPr>
          <w:rFonts w:ascii="Times New Roman" w:hAnsi="Times New Roman" w:cs="Times New Roman"/>
        </w:rPr>
        <w:t>.2.1</w:t>
      </w:r>
      <w:r w:rsidR="00F47393" w:rsidRPr="00F0653F">
        <w:rPr>
          <w:rFonts w:ascii="Times New Roman" w:hAnsi="Times New Roman" w:cs="Times New Roman"/>
        </w:rPr>
        <w:tab/>
      </w:r>
      <w:r w:rsidR="00F47393" w:rsidRPr="00F0653F">
        <w:rPr>
          <w:rFonts w:ascii="Times New Roman" w:hAnsi="Times New Roman" w:cs="Times New Roman"/>
        </w:rPr>
        <w:t>Registration Approval</w:t>
      </w:r>
    </w:p>
    <w:tbl>
      <w:tblPr>
        <w:tblW w:w="11340" w:type="dxa"/>
        <w:tblInd w:w="-10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3813"/>
        <w:gridCol w:w="7527"/>
      </w:tblGrid>
      <w:tr w14:paraId="3FF60285" w:rsidR="00F47393" w:rsidRPr="00F0653F" w:rsidTr="00EA5EAC">
        <w:tc>
          <w:tcPr>
            <w:tcW w:w="3813" w:type="dxa"/>
          </w:tcPr>
          <w:p w14:paraId="65E9DE16" w:rsidR="00F47393" w:rsidRPr="00F0653F" w:rsidRDefault="00F47393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User Task</w:t>
            </w:r>
          </w:p>
        </w:tc>
        <w:tc>
          <w:tcPr>
            <w:tcW w:w="7527" w:type="dxa"/>
          </w:tcPr>
          <w:p w14:paraId="1726C20E" w:rsidR="00F47393" w:rsidRPr="00F0653F" w:rsidRDefault="00F47393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Coach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or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Admin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(C/A) receives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registration</w:t>
            </w:r>
          </w:p>
        </w:tc>
      </w:tr>
      <w:tr w14:paraId="1A8F6A69" w:rsidR="00F47393" w:rsidRPr="00F0653F" w:rsidTr="00EA5EAC">
        <w:tc>
          <w:tcPr>
            <w:tcW w:w="3813" w:type="dxa"/>
          </w:tcPr>
          <w:p w14:paraId="3E6C0F33" w:rsidR="00F47393" w:rsidRPr="00F0653F" w:rsidRDefault="00F47393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7527" w:type="dxa"/>
          </w:tcPr>
          <w:p w14:paraId="23176E7A" w:rsidR="00F47393" w:rsidRPr="00F0653F" w:rsidRDefault="00F47393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653F">
              <w:rPr>
                <w:rFonts w:ascii="Times New Roman" w:hAnsi="Times New Roman"/>
                <w:sz w:val="24"/>
                <w:szCs w:val="24"/>
              </w:rPr>
              <w:t xml:space="preserve">At completion requested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username and password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is approved and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user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has access to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desktop application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required information</w:t>
            </w:r>
          </w:p>
        </w:tc>
      </w:tr>
      <w:tr w14:paraId="14421950" w:rsidR="00F47393" w:rsidRPr="00F0653F" w:rsidTr="00EA5EAC">
        <w:tc>
          <w:tcPr>
            <w:tcW w:w="3813" w:type="dxa"/>
          </w:tcPr>
          <w:p w14:paraId="2A3B232D" w:rsidR="00F47393" w:rsidRPr="00F0653F" w:rsidRDefault="00F47393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7527" w:type="dxa"/>
          </w:tcPr>
          <w:p w14:paraId="0768382D" w:rsidR="00F47393" w:rsidRPr="00F0653F" w:rsidRDefault="00F47393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Coach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or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admin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has already been granted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appropriate credentials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14:paraId="0AF9141C" w:rsidR="00F47393" w:rsidRPr="00F0653F" w:rsidTr="00EA5EAC">
        <w:tc>
          <w:tcPr>
            <w:tcW w:w="3813" w:type="dxa"/>
          </w:tcPr>
          <w:p w14:paraId="594ED3D5" w:rsidR="00F47393" w:rsidRPr="00F0653F" w:rsidRDefault="00F47393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527" w:type="dxa"/>
          </w:tcPr>
          <w:p w14:paraId="6F2E4781" w:rsidR="00F47393" w:rsidRPr="00F0653F" w:rsidRDefault="00F47393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Coach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or </w:t>
            </w:r>
            <w:r w:rsidRPr="00E00B5B">
              <w:rPr>
                <w:rFonts w:ascii="Times New Roman" w:hAnsi="Times New Roman"/>
                <w:sz w:val="24"/>
                <w:szCs w:val="24"/>
                <w:highlight w:val="yellow"/>
              </w:rPr>
              <w:t>admin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has an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email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notifying them of a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new registration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that requires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approval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14:paraId="096BBA3B" w:rsidR="00F47393" w:rsidRPr="00F0653F" w:rsidTr="00EA5EAC">
        <w:tc>
          <w:tcPr>
            <w:tcW w:w="3813" w:type="dxa"/>
          </w:tcPr>
          <w:p w14:paraId="1F669D97" w:rsidR="00F47393" w:rsidRPr="00F0653F" w:rsidRDefault="00F47393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527" w:type="dxa"/>
          </w:tcPr>
          <w:p w14:paraId="6234ED3A" w:rsidR="00F47393" w:rsidRPr="00F0653F" w:rsidRDefault="00F47393" w:rsidP="00C820F4">
            <w:pPr>
              <w:pStyle w:val="ListParagraph"/>
              <w:keepNext/>
              <w:keepLines/>
              <w:numPr>
                <w:ilvl w:val="0"/>
                <w:numId w:val="25"/>
              </w:numPr>
              <w:tabs>
                <w:tab w:val="left" w:pos="342"/>
              </w:tabs>
              <w:spacing w:before="120" w:after="120" w:line="240" w:lineRule="auto"/>
              <w:ind w:left="72" w:hanging="18"/>
              <w:rPr>
                <w:rFonts w:ascii="Times New Roman" w:hAnsi="Times New Roman"/>
                <w:sz w:val="24"/>
                <w:szCs w:val="24"/>
              </w:rPr>
            </w:pP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C/A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clicks on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registration request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DB89C2B" w:rsidR="00F47393" w:rsidRPr="00F0653F" w:rsidRDefault="00F47393" w:rsidP="00C820F4">
            <w:pPr>
              <w:pStyle w:val="ListParagraph"/>
              <w:keepNext/>
              <w:keepLines/>
              <w:numPr>
                <w:ilvl w:val="0"/>
                <w:numId w:val="25"/>
              </w:numPr>
              <w:tabs>
                <w:tab w:val="left" w:pos="342"/>
              </w:tabs>
              <w:spacing w:before="120" w:after="120" w:line="240" w:lineRule="auto"/>
              <w:ind w:left="72" w:hanging="18"/>
              <w:rPr>
                <w:rFonts w:ascii="Times New Roman" w:hAnsi="Times New Roman"/>
                <w:sz w:val="24"/>
                <w:szCs w:val="24"/>
              </w:rPr>
            </w:pP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C/A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reviews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registration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for completeness and validity.</w:t>
            </w:r>
          </w:p>
          <w:p w14:paraId="02E62D76" w:rsidR="00C820F4" w:rsidRPr="00F0653F" w:rsidRDefault="00F47393" w:rsidP="00C820F4">
            <w:pPr>
              <w:pStyle w:val="ListParagraph"/>
              <w:keepNext/>
              <w:keepLines/>
              <w:numPr>
                <w:ilvl w:val="0"/>
                <w:numId w:val="25"/>
              </w:numPr>
              <w:tabs>
                <w:tab w:val="left" w:pos="72"/>
                <w:tab w:val="left" w:pos="342"/>
              </w:tabs>
              <w:spacing w:before="120" w:after="120" w:line="240" w:lineRule="auto"/>
              <w:ind w:left="72" w:hanging="18"/>
              <w:rPr>
                <w:rFonts w:ascii="Times New Roman" w:hAnsi="Times New Roman"/>
                <w:sz w:val="24"/>
                <w:szCs w:val="24"/>
              </w:rPr>
            </w:pP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C/A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team candidate email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back to fix information –or-</w:t>
            </w:r>
          </w:p>
          <w:p w14:paraId="7910ED71" w:rsidR="00F47393" w:rsidRPr="00F0653F" w:rsidRDefault="00C820F4" w:rsidP="00C820F4">
            <w:pPr>
              <w:pStyle w:val="ListParagraph"/>
              <w:keepNext/>
              <w:keepLines/>
              <w:tabs>
                <w:tab w:val="left" w:pos="-18"/>
                <w:tab w:val="left" w:pos="72"/>
              </w:tabs>
              <w:spacing w:before="120" w:after="120" w:line="240" w:lineRule="auto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F0653F">
              <w:rPr>
                <w:rFonts w:ascii="Times New Roman" w:hAnsi="Times New Roman"/>
                <w:sz w:val="24"/>
                <w:szCs w:val="24"/>
              </w:rPr>
              <w:t xml:space="preserve">4.  </w:t>
            </w:r>
            <w:r w:rsidR="00F47393"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C/A</w:t>
            </w:r>
            <w:r w:rsidR="00F47393" w:rsidRPr="00F0653F">
              <w:rPr>
                <w:rFonts w:ascii="Times New Roman" w:hAnsi="Times New Roman"/>
                <w:sz w:val="24"/>
                <w:szCs w:val="24"/>
              </w:rPr>
              <w:t xml:space="preserve"> grants </w:t>
            </w:r>
            <w:r w:rsidR="00F47393"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team candidate</w:t>
            </w:r>
            <w:r w:rsidR="00F47393" w:rsidRPr="00F0653F">
              <w:rPr>
                <w:rFonts w:ascii="Times New Roman" w:hAnsi="Times New Roman"/>
                <w:sz w:val="24"/>
                <w:szCs w:val="24"/>
              </w:rPr>
              <w:t xml:space="preserve"> access and assigns position in </w:t>
            </w:r>
            <w:r w:rsidR="00F47393"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server.</w:t>
            </w:r>
          </w:p>
          <w:p w14:paraId="78B928A9" w:rsidR="00C820F4" w:rsidRPr="00F0653F" w:rsidRDefault="00F47393" w:rsidP="00C820F4">
            <w:pPr>
              <w:pStyle w:val="ListParagraph"/>
              <w:keepNext/>
              <w:keepLines/>
              <w:numPr>
                <w:ilvl w:val="0"/>
                <w:numId w:val="27"/>
              </w:numPr>
              <w:tabs>
                <w:tab w:val="left" w:pos="342"/>
              </w:tabs>
              <w:spacing w:before="120" w:after="120" w:line="240" w:lineRule="auto"/>
              <w:ind w:hanging="648"/>
              <w:rPr>
                <w:rFonts w:ascii="Times New Roman" w:hAnsi="Times New Roman"/>
                <w:sz w:val="24"/>
                <w:szCs w:val="24"/>
              </w:rPr>
            </w:pP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C/A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selects option to send auto reply </w:t>
            </w:r>
            <w:r w:rsidR="00933BE3"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of registration</w:t>
            </w:r>
            <w:r w:rsidR="00933BE3" w:rsidRPr="00F0653F">
              <w:rPr>
                <w:rFonts w:ascii="Times New Roman" w:hAnsi="Times New Roman"/>
                <w:sz w:val="24"/>
                <w:szCs w:val="24"/>
              </w:rPr>
              <w:t xml:space="preserve"> –or- send </w:t>
            </w:r>
            <w:r w:rsidR="00C820F4" w:rsidRPr="00F0653F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509013D7" w:rsidR="00F47393" w:rsidRPr="00F0653F" w:rsidRDefault="00C820F4" w:rsidP="00C820F4">
            <w:pPr>
              <w:pStyle w:val="ListParagraph"/>
              <w:keepNext/>
              <w:keepLines/>
              <w:tabs>
                <w:tab w:val="left" w:pos="342"/>
              </w:tabs>
              <w:spacing w:before="120" w:after="120" w:line="240" w:lineRule="auto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Email</w:t>
            </w:r>
            <w:r w:rsidR="00933BE3" w:rsidRPr="00F0653F">
              <w:rPr>
                <w:rFonts w:ascii="Times New Roman" w:hAnsi="Times New Roman"/>
                <w:sz w:val="24"/>
                <w:szCs w:val="24"/>
              </w:rPr>
              <w:t xml:space="preserve"> with discrepancies on </w:t>
            </w:r>
            <w:r w:rsidR="00933BE3"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registration form</w:t>
            </w:r>
            <w:r w:rsidR="00933BE3" w:rsidRPr="00F0653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4B67747" w:rsidR="00933BE3" w:rsidRPr="00F0653F" w:rsidRDefault="00933BE3" w:rsidP="00C820F4">
            <w:pPr>
              <w:pStyle w:val="ListParagraph"/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5C5D585F" w:rsidR="00F47393" w:rsidRPr="00F0653F" w:rsidTr="00EA5EAC">
        <w:tc>
          <w:tcPr>
            <w:tcW w:w="3813" w:type="dxa"/>
          </w:tcPr>
          <w:p w14:paraId="7A441A19" w:rsidR="00F47393" w:rsidRPr="00F0653F" w:rsidRDefault="00F47393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527" w:type="dxa"/>
          </w:tcPr>
          <w:p w14:paraId="5BB61F13" w:rsidR="00F47393" w:rsidRPr="00F0653F" w:rsidRDefault="00933BE3" w:rsidP="00C820F4">
            <w:pPr>
              <w:pStyle w:val="ListParagraph"/>
              <w:keepNext/>
              <w:keepLines/>
              <w:numPr>
                <w:ilvl w:val="0"/>
                <w:numId w:val="32"/>
              </w:numPr>
              <w:spacing w:before="120" w:after="120" w:line="240" w:lineRule="auto"/>
              <w:ind w:left="342" w:hanging="342"/>
              <w:rPr>
                <w:rFonts w:ascii="Times New Roman" w:hAnsi="Times New Roman"/>
                <w:sz w:val="24"/>
                <w:szCs w:val="24"/>
              </w:rPr>
            </w:pP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Player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has invalid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email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entered in which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C/A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may have to respond with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user input phone number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350A9F8" w:rsidR="00933BE3" w:rsidRPr="00F0653F" w:rsidRDefault="00933BE3" w:rsidP="00C820F4">
            <w:pPr>
              <w:pStyle w:val="ListParagraph"/>
              <w:keepNext/>
              <w:keepLines/>
              <w:numPr>
                <w:ilvl w:val="0"/>
                <w:numId w:val="32"/>
              </w:numPr>
              <w:spacing w:before="120" w:after="120" w:line="240" w:lineRule="auto"/>
              <w:ind w:left="342" w:hanging="342"/>
              <w:rPr>
                <w:rFonts w:ascii="Times New Roman" w:hAnsi="Times New Roman"/>
                <w:sz w:val="24"/>
                <w:szCs w:val="24"/>
              </w:rPr>
            </w:pP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User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desires that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information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not be shared with anyone due to personal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security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or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safety reasons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14:paraId="20070EA1" w:rsidR="00F47393" w:rsidRPr="00F0653F" w:rsidTr="00EA5EAC">
        <w:tc>
          <w:tcPr>
            <w:tcW w:w="3813" w:type="dxa"/>
          </w:tcPr>
          <w:p w14:paraId="6F4235DC" w:rsidR="00F47393" w:rsidRPr="00F0653F" w:rsidRDefault="00F47393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Post-conditions</w:t>
            </w:r>
          </w:p>
        </w:tc>
        <w:tc>
          <w:tcPr>
            <w:tcW w:w="7527" w:type="dxa"/>
          </w:tcPr>
          <w:p w14:paraId="44B53BF8" w:rsidR="00F47393" w:rsidRPr="00F0653F" w:rsidRDefault="00933BE3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Team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is formed using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this protocol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and communication is established between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players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Coach / Admin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1DD4A572" w:rsidR="004C3AE4" w:rsidRPr="00C820F4" w:rsidRDefault="004C3AE4" w:rsidP="00F47393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46E5651" w:rsidR="00A34E85" w:rsidRDefault="00A34E85" w:rsidP="003F616A">
      <w:pPr>
        <w:pStyle w:val="Caption"/>
        <w:keepNext/>
        <w:keepLines/>
        <w:ind w:left="720"/>
        <w:rPr>
          <w:rFonts w:ascii="Times New Roman" w:hAnsi="Times New Roman" w:cs="Times New Roman"/>
        </w:rPr>
      </w:pPr>
    </w:p>
    <w:p w14:paraId="4CEF0EDC" w:rsidR="005573CD" w:rsidRDefault="005573CD" w:rsidP="005573CD"/>
    <w:p w14:paraId="0F6EF8E5" w:rsidR="00EA5EAC" w:rsidRDefault="00EA5EAC" w:rsidP="005573CD"/>
    <w:p w14:paraId="582772C9" w:rsidR="00EA5EAC" w:rsidRDefault="00EA5EAC" w:rsidP="005573CD"/>
    <w:p w14:paraId="2CDCC904" w:rsidR="00EA5EAC" w:rsidRDefault="00EA5EAC" w:rsidP="005573CD"/>
    <w:p w14:paraId="5922095C" w:rsidR="00EA5EAC" w:rsidRDefault="00EA5EAC" w:rsidP="005573CD"/>
    <w:p w14:paraId="3ED59BE1" w:rsidR="00EA5EAC" w:rsidRDefault="00EA5EAC" w:rsidP="005573CD"/>
    <w:p w14:paraId="7336D6C7" w:rsidR="00EA5EAC" w:rsidRDefault="00EA5EAC" w:rsidP="005573CD"/>
    <w:p w14:paraId="1DD80197" w:rsidR="00EA5EAC" w:rsidRDefault="00EA5EAC" w:rsidP="005573CD"/>
    <w:p w14:paraId="62B87BDB" w:rsidR="00EA5EAC" w:rsidRDefault="00EA5EAC" w:rsidP="005573CD"/>
    <w:p w14:paraId="727E9BD7" w:rsidR="00EA5EAC" w:rsidRDefault="00EA5EAC" w:rsidP="005573CD"/>
    <w:p w14:paraId="584AC4B2" w:rsidR="00EA5EAC" w:rsidRPr="005573CD" w:rsidRDefault="00EA5EAC" w:rsidP="005573CD"/>
    <w:p w14:paraId="25A89C1D" w:rsidR="005573CD" w:rsidRDefault="002203E7" w:rsidP="005573CD">
      <w:pPr>
        <w:spacing w:after="0" w:line="240" w:lineRule="atLeast"/>
        <w:rPr>
          <w:rFonts w:ascii="Times New Roman" w:hAnsi="Times New Roman"/>
          <w:b/>
          <w:sz w:val="40"/>
          <w:szCs w:val="40"/>
          <w:u w:val="single"/>
        </w:rPr>
      </w:pPr>
      <w:r w:rsidRPr="00C820F4">
        <w:rPr>
          <w:rFonts w:ascii="Times New Roman" w:hAnsi="Times New Roman"/>
          <w:b/>
          <w:sz w:val="40"/>
          <w:szCs w:val="40"/>
          <w:u w:val="single"/>
        </w:rPr>
        <w:lastRenderedPageBreak/>
        <w:t>UC 3.0 General Data Entry</w:t>
      </w:r>
    </w:p>
    <w:tbl>
      <w:tblPr>
        <w:tblpPr w:leftFromText="180" w:rightFromText="180" w:vertAnchor="text" w:horzAnchor="margin" w:tblpX="-1005" w:tblpY="322"/>
        <w:tblW w:w="113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3093"/>
        <w:gridCol w:w="8247"/>
      </w:tblGrid>
      <w:tr w14:paraId="7DE3A62B" w:rsidR="005573CD" w:rsidRPr="00F0653F" w:rsidTr="005573CD">
        <w:tc>
          <w:tcPr>
            <w:tcW w:w="3093" w:type="dxa"/>
          </w:tcPr>
          <w:p w14:paraId="4C841681" w:rsidR="005573CD" w:rsidRPr="00F0653F" w:rsidRDefault="005573CD" w:rsidP="005573CD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User Task</w:t>
            </w:r>
          </w:p>
        </w:tc>
        <w:tc>
          <w:tcPr>
            <w:tcW w:w="8247" w:type="dxa"/>
          </w:tcPr>
          <w:p w14:paraId="3656AB97" w:rsidR="005573CD" w:rsidRPr="00F0653F" w:rsidRDefault="005573CD" w:rsidP="005573CD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Coach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Logs in and opens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Data Entry Window</w:t>
            </w:r>
          </w:p>
        </w:tc>
      </w:tr>
      <w:tr w14:paraId="46F9AB3A" w:rsidR="005573CD" w:rsidRPr="00F0653F" w:rsidTr="005573CD">
        <w:tc>
          <w:tcPr>
            <w:tcW w:w="3093" w:type="dxa"/>
          </w:tcPr>
          <w:p w14:paraId="72183483" w:rsidR="005573CD" w:rsidRPr="00F0653F" w:rsidRDefault="005573CD" w:rsidP="005573CD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8247" w:type="dxa"/>
          </w:tcPr>
          <w:p w14:paraId="075BE086" w:rsidR="005573CD" w:rsidRPr="00F0653F" w:rsidRDefault="005573CD" w:rsidP="005573CD">
            <w:pPr>
              <w:keepNext/>
              <w:keepLines/>
              <w:tabs>
                <w:tab w:val="left" w:pos="4024"/>
              </w:tabs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653F">
              <w:rPr>
                <w:rFonts w:ascii="Times New Roman" w:hAnsi="Times New Roman"/>
                <w:sz w:val="24"/>
                <w:szCs w:val="24"/>
              </w:rPr>
              <w:t xml:space="preserve">After successful login,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coach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enters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Practice/Game schedule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using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built-in calendar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</w:tr>
      <w:tr w14:paraId="3E6F55F3" w:rsidR="005573CD" w:rsidRPr="00F0653F" w:rsidTr="005573CD">
        <w:tc>
          <w:tcPr>
            <w:tcW w:w="3093" w:type="dxa"/>
          </w:tcPr>
          <w:p w14:paraId="27DC2D27" w:rsidR="005573CD" w:rsidRPr="00F0653F" w:rsidRDefault="005573CD" w:rsidP="005573CD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8247" w:type="dxa"/>
          </w:tcPr>
          <w:p w14:paraId="12D59F1F" w:rsidR="005573CD" w:rsidRPr="00F0653F" w:rsidRDefault="005573CD" w:rsidP="005573CD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Coach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has access to all the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player details</w:t>
            </w:r>
          </w:p>
        </w:tc>
      </w:tr>
      <w:tr w14:paraId="155115F9" w:rsidR="005573CD" w:rsidRPr="00F0653F" w:rsidTr="005573CD">
        <w:tc>
          <w:tcPr>
            <w:tcW w:w="3093" w:type="dxa"/>
          </w:tcPr>
          <w:p w14:paraId="7E0F4136" w:rsidR="005573CD" w:rsidRPr="00F0653F" w:rsidRDefault="005573CD" w:rsidP="005573CD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8247" w:type="dxa"/>
          </w:tcPr>
          <w:p w14:paraId="29038DE8" w:rsidR="005573CD" w:rsidRPr="00F0653F" w:rsidRDefault="005573CD" w:rsidP="005573CD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All players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have registered successfully </w:t>
            </w:r>
          </w:p>
          <w:p w14:paraId="1E5B5200" w:rsidR="005573CD" w:rsidRPr="00F0653F" w:rsidRDefault="005573CD" w:rsidP="005573CD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Coach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has all the required information to create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an event (schedule)</w:t>
            </w:r>
          </w:p>
        </w:tc>
      </w:tr>
      <w:tr w14:paraId="6398AA25" w:rsidR="005573CD" w:rsidRPr="00F0653F" w:rsidTr="005573CD">
        <w:tc>
          <w:tcPr>
            <w:tcW w:w="3093" w:type="dxa"/>
          </w:tcPr>
          <w:p w14:paraId="6BA5C3FC" w:rsidR="005573CD" w:rsidRPr="00F0653F" w:rsidRDefault="005573CD" w:rsidP="005573CD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247" w:type="dxa"/>
          </w:tcPr>
          <w:p w14:paraId="3B70A2FA" w:rsidR="005573CD" w:rsidRPr="00F0653F" w:rsidRDefault="005573CD" w:rsidP="005573CD">
            <w:pPr>
              <w:pStyle w:val="ListParagraph"/>
              <w:keepNext/>
              <w:keepLines/>
              <w:numPr>
                <w:ilvl w:val="0"/>
                <w:numId w:val="30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Coach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Logs in</w:t>
            </w:r>
          </w:p>
          <w:p w14:paraId="473EC070" w:rsidR="005573CD" w:rsidRPr="00F0653F" w:rsidRDefault="005573CD" w:rsidP="005573CD">
            <w:pPr>
              <w:pStyle w:val="ListParagraph"/>
              <w:keepNext/>
              <w:keepLines/>
              <w:numPr>
                <w:ilvl w:val="0"/>
                <w:numId w:val="30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Coach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opens the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Data Entry Window</w:t>
            </w:r>
          </w:p>
          <w:p w14:paraId="1E650092" w:rsidR="005573CD" w:rsidRPr="00F0653F" w:rsidRDefault="005573CD" w:rsidP="005573CD">
            <w:pPr>
              <w:pStyle w:val="ListParagraph"/>
              <w:keepNext/>
              <w:keepLines/>
              <w:numPr>
                <w:ilvl w:val="0"/>
                <w:numId w:val="30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Coach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creates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event for practice</w:t>
            </w:r>
          </w:p>
          <w:p w14:paraId="33D5389D" w:rsidR="005573CD" w:rsidRPr="00F0653F" w:rsidRDefault="005573CD" w:rsidP="005573CD">
            <w:pPr>
              <w:pStyle w:val="ListParagraph"/>
              <w:keepNext/>
              <w:keepLines/>
              <w:numPr>
                <w:ilvl w:val="0"/>
                <w:numId w:val="30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Coach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selects the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player position</w:t>
            </w:r>
          </w:p>
          <w:p w14:paraId="4F8CDD57" w:rsidR="005573CD" w:rsidRPr="00F0653F" w:rsidRDefault="005573CD" w:rsidP="005573CD">
            <w:pPr>
              <w:pStyle w:val="ListParagraph"/>
              <w:keepNext/>
              <w:keepLines/>
              <w:numPr>
                <w:ilvl w:val="0"/>
                <w:numId w:val="30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Coach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submits the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schedule</w:t>
            </w:r>
          </w:p>
          <w:p w14:paraId="0C667DBB" w:rsidR="005573CD" w:rsidRPr="00F0653F" w:rsidRDefault="005573CD" w:rsidP="005573CD">
            <w:pPr>
              <w:pStyle w:val="ListParagraph"/>
              <w:keepNext/>
              <w:keepLines/>
              <w:numPr>
                <w:ilvl w:val="0"/>
                <w:numId w:val="30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Coach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selects option to send a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message/notification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to all the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players</w:t>
            </w:r>
          </w:p>
        </w:tc>
      </w:tr>
      <w:tr w14:paraId="72F9E1DB" w:rsidR="005573CD" w:rsidRPr="00F0653F" w:rsidTr="005573CD">
        <w:tc>
          <w:tcPr>
            <w:tcW w:w="3093" w:type="dxa"/>
          </w:tcPr>
          <w:p w14:paraId="3E0A053F" w:rsidR="005573CD" w:rsidRPr="00F0653F" w:rsidRDefault="005573CD" w:rsidP="005573CD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247" w:type="dxa"/>
          </w:tcPr>
          <w:p w14:paraId="49DFDAF0" w:rsidR="005573CD" w:rsidRPr="00F0653F" w:rsidRDefault="005573CD" w:rsidP="005573CD">
            <w:pPr>
              <w:pStyle w:val="ListParagraph"/>
              <w:keepNext/>
              <w:keepLines/>
              <w:numPr>
                <w:ilvl w:val="0"/>
                <w:numId w:val="31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Coach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is not able to connect with the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server</w:t>
            </w:r>
          </w:p>
          <w:p w14:paraId="1706D4B8" w:rsidR="005573CD" w:rsidRPr="00F0653F" w:rsidRDefault="005573CD" w:rsidP="005573CD">
            <w:pPr>
              <w:pStyle w:val="ListParagraph"/>
              <w:keepNext/>
              <w:keepLines/>
              <w:numPr>
                <w:ilvl w:val="0"/>
                <w:numId w:val="31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Coach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is not able to send an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email notification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to the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players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about the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schedule</w:t>
            </w:r>
          </w:p>
        </w:tc>
      </w:tr>
      <w:tr w14:paraId="5C8EF136" w:rsidR="005573CD" w:rsidRPr="00F0653F" w:rsidTr="005573CD">
        <w:tc>
          <w:tcPr>
            <w:tcW w:w="3093" w:type="dxa"/>
          </w:tcPr>
          <w:p w14:paraId="4644943A" w:rsidR="005573CD" w:rsidRPr="00F0653F" w:rsidRDefault="005573CD" w:rsidP="005573CD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Post-conditions</w:t>
            </w:r>
          </w:p>
        </w:tc>
        <w:tc>
          <w:tcPr>
            <w:tcW w:w="8247" w:type="dxa"/>
          </w:tcPr>
          <w:p w14:paraId="235F5159" w:rsidR="005573CD" w:rsidRPr="00F0653F" w:rsidRDefault="005573CD" w:rsidP="005573CD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Coach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receives updates from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players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accepting the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schedule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or declining it for conflicts with their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existing schedule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6A81C563" w:rsidR="00F0625A" w:rsidRPr="00EA5EAC" w:rsidRDefault="005573CD" w:rsidP="005573CD">
      <w:pPr>
        <w:spacing w:after="0" w:line="240" w:lineRule="atLeast"/>
        <w:rPr>
          <w:rFonts w:ascii="Times New Roman" w:hAnsi="Times New Roman"/>
          <w:b/>
          <w:sz w:val="24"/>
          <w:szCs w:val="24"/>
          <w:u w:val="single"/>
        </w:rPr>
      </w:pPr>
      <w:r w:rsidRPr="00F0653F">
        <w:rPr>
          <w:rFonts w:ascii="Times New Roman" w:hAnsi="Times New Roman"/>
        </w:rPr>
        <w:t xml:space="preserve"> </w:t>
      </w:r>
      <w:r w:rsidR="004F6CFC" w:rsidRPr="00EA5EAC">
        <w:rPr>
          <w:rFonts w:ascii="Times New Roman" w:hAnsi="Times New Roman"/>
          <w:b/>
          <w:sz w:val="24"/>
          <w:szCs w:val="24"/>
        </w:rPr>
        <w:t>UC-3.1</w:t>
      </w:r>
      <w:r w:rsidR="003F616A" w:rsidRPr="00EA5EAC">
        <w:rPr>
          <w:rFonts w:ascii="Times New Roman" w:hAnsi="Times New Roman"/>
          <w:b/>
          <w:sz w:val="24"/>
          <w:szCs w:val="24"/>
        </w:rPr>
        <w:tab/>
      </w:r>
      <w:r w:rsidR="003F616A" w:rsidRPr="00EA5EAC">
        <w:rPr>
          <w:rFonts w:ascii="Times New Roman" w:hAnsi="Times New Roman"/>
          <w:b/>
          <w:sz w:val="24"/>
          <w:szCs w:val="24"/>
        </w:rPr>
        <w:t xml:space="preserve">Coach Establishes Team Practice and </w:t>
      </w:r>
      <w:r w:rsidRPr="00EA5EAC">
        <w:rPr>
          <w:rFonts w:ascii="Times New Roman" w:hAnsi="Times New Roman"/>
          <w:b/>
          <w:sz w:val="24"/>
          <w:szCs w:val="24"/>
        </w:rPr>
        <w:t>Game Schedule</w:t>
      </w:r>
    </w:p>
    <w:p w14:paraId="650E2BDE" w:rsidR="005573CD" w:rsidRPr="005573CD" w:rsidRDefault="00176F6B" w:rsidP="005573CD">
      <w:pPr>
        <w:pStyle w:val="Caption"/>
        <w:keepNext/>
        <w:keepLines/>
        <w:rPr>
          <w:rFonts w:ascii="Times New Roman" w:hAnsi="Times New Roman" w:cs="Times New Roman"/>
        </w:rPr>
      </w:pPr>
      <w:r w:rsidRPr="00F0653F">
        <w:rPr>
          <w:rFonts w:ascii="Times New Roman" w:hAnsi="Times New Roman" w:cs="Times New Roman"/>
        </w:rPr>
        <w:t>UC-</w:t>
      </w:r>
      <w:r w:rsidR="004F6CFC" w:rsidRPr="00F0653F">
        <w:rPr>
          <w:rFonts w:ascii="Times New Roman" w:hAnsi="Times New Roman" w:cs="Times New Roman"/>
        </w:rPr>
        <w:t>3.2</w:t>
      </w:r>
      <w:r w:rsidR="00FC45E5" w:rsidRPr="00F0653F">
        <w:rPr>
          <w:rFonts w:ascii="Times New Roman" w:hAnsi="Times New Roman" w:cs="Times New Roman"/>
        </w:rPr>
        <w:tab/>
      </w:r>
      <w:r w:rsidR="00F507CD" w:rsidRPr="00F0653F">
        <w:rPr>
          <w:rFonts w:ascii="Times New Roman" w:hAnsi="Times New Roman" w:cs="Times New Roman"/>
        </w:rPr>
        <w:t xml:space="preserve">Coach Requests Database </w:t>
      </w:r>
      <w:r w:rsidR="004F6CFC" w:rsidRPr="00F0653F">
        <w:rPr>
          <w:rFonts w:ascii="Times New Roman" w:hAnsi="Times New Roman" w:cs="Times New Roman"/>
        </w:rPr>
        <w:t>Edit</w:t>
      </w:r>
    </w:p>
    <w:tbl>
      <w:tblPr>
        <w:tblpPr w:leftFromText="180" w:rightFromText="180" w:vertAnchor="text" w:horzAnchor="margin" w:tblpX="-1005" w:tblpY="257"/>
        <w:tblW w:w="113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3093"/>
        <w:gridCol w:w="8247"/>
      </w:tblGrid>
      <w:tr w14:paraId="16587196" w:rsidR="005573CD" w:rsidRPr="00F0653F" w:rsidTr="005573CD">
        <w:tc>
          <w:tcPr>
            <w:tcW w:w="3093" w:type="dxa"/>
          </w:tcPr>
          <w:p w14:paraId="063A8CD2" w:rsidR="005573CD" w:rsidRPr="00F0653F" w:rsidRDefault="005573CD" w:rsidP="005573CD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User Task</w:t>
            </w:r>
          </w:p>
        </w:tc>
        <w:tc>
          <w:tcPr>
            <w:tcW w:w="8247" w:type="dxa"/>
          </w:tcPr>
          <w:p w14:paraId="78454F24" w:rsidR="005573CD" w:rsidRPr="00F0653F" w:rsidRDefault="005573CD" w:rsidP="005573CD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Coach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Logs in to make changes to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schedule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in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data entry window</w:t>
            </w:r>
          </w:p>
        </w:tc>
      </w:tr>
      <w:tr w14:paraId="6F0DDB29" w:rsidR="005573CD" w:rsidRPr="00F0653F" w:rsidTr="005573CD">
        <w:tc>
          <w:tcPr>
            <w:tcW w:w="3093" w:type="dxa"/>
          </w:tcPr>
          <w:p w14:paraId="5E79B233" w:rsidR="005573CD" w:rsidRPr="00F0653F" w:rsidRDefault="005573CD" w:rsidP="005573CD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8247" w:type="dxa"/>
          </w:tcPr>
          <w:p w14:paraId="2DC00398" w:rsidR="005573CD" w:rsidRPr="00F0653F" w:rsidRDefault="005573CD" w:rsidP="005573CD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653F">
              <w:rPr>
                <w:rFonts w:ascii="Times New Roman" w:hAnsi="Times New Roman"/>
                <w:sz w:val="24"/>
                <w:szCs w:val="24"/>
              </w:rPr>
              <w:t xml:space="preserve">After successful login,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Coach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is able to see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notifications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for editing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practice/game schedule</w:t>
            </w:r>
          </w:p>
        </w:tc>
      </w:tr>
      <w:tr w14:paraId="255F737C" w:rsidR="005573CD" w:rsidRPr="00F0653F" w:rsidTr="005573CD">
        <w:tc>
          <w:tcPr>
            <w:tcW w:w="3093" w:type="dxa"/>
          </w:tcPr>
          <w:p w14:paraId="0C56FEBE" w:rsidR="005573CD" w:rsidRPr="00F0653F" w:rsidRDefault="005573CD" w:rsidP="005573CD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8247" w:type="dxa"/>
          </w:tcPr>
          <w:p w14:paraId="2DEEDA1D" w:rsidR="005573CD" w:rsidRPr="00F0653F" w:rsidRDefault="005573CD" w:rsidP="005573CD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653F">
              <w:rPr>
                <w:rFonts w:ascii="Times New Roman" w:hAnsi="Times New Roman"/>
                <w:sz w:val="24"/>
                <w:szCs w:val="24"/>
              </w:rPr>
              <w:t xml:space="preserve">There are some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notifications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which require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the Coach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to make changes</w:t>
            </w:r>
          </w:p>
        </w:tc>
      </w:tr>
      <w:tr w14:paraId="67E65556" w:rsidR="005573CD" w:rsidRPr="00F0653F" w:rsidTr="005573CD">
        <w:tc>
          <w:tcPr>
            <w:tcW w:w="3093" w:type="dxa"/>
          </w:tcPr>
          <w:p w14:paraId="0645E605" w:rsidR="005573CD" w:rsidRPr="00F0653F" w:rsidRDefault="005573CD" w:rsidP="005573CD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8247" w:type="dxa"/>
          </w:tcPr>
          <w:p w14:paraId="75F8784A" w:rsidR="005573CD" w:rsidRPr="00F0653F" w:rsidRDefault="005573CD" w:rsidP="005573CD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Players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have requested some changes in the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schedule</w:t>
            </w:r>
          </w:p>
          <w:p w14:paraId="0198B732" w:rsidR="005573CD" w:rsidRPr="00F0653F" w:rsidRDefault="005573CD" w:rsidP="005573CD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Coach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needs to edit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certain information</w:t>
            </w:r>
          </w:p>
        </w:tc>
      </w:tr>
      <w:tr w14:paraId="379DF8E3" w:rsidR="005573CD" w:rsidRPr="00F0653F" w:rsidTr="005573CD">
        <w:tc>
          <w:tcPr>
            <w:tcW w:w="3093" w:type="dxa"/>
          </w:tcPr>
          <w:p w14:paraId="115FB7AE" w:rsidR="005573CD" w:rsidRPr="00F0653F" w:rsidRDefault="005573CD" w:rsidP="005573CD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247" w:type="dxa"/>
          </w:tcPr>
          <w:p w14:paraId="2F23E4E1" w:rsidR="005573CD" w:rsidRPr="00F0653F" w:rsidRDefault="005573CD" w:rsidP="005573CD">
            <w:pPr>
              <w:pStyle w:val="ListParagraph"/>
              <w:keepNext/>
              <w:keepLines/>
              <w:numPr>
                <w:ilvl w:val="0"/>
                <w:numId w:val="33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Coach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Logs in</w:t>
            </w:r>
          </w:p>
          <w:p w14:paraId="0E817704" w:rsidR="005573CD" w:rsidRPr="00AB22A3" w:rsidRDefault="005573CD" w:rsidP="005573CD">
            <w:pPr>
              <w:pStyle w:val="ListParagraph"/>
              <w:keepNext/>
              <w:keepLines/>
              <w:numPr>
                <w:ilvl w:val="0"/>
                <w:numId w:val="33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Coach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opens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notifications</w:t>
            </w:r>
          </w:p>
          <w:p w14:paraId="75895F36" w:rsidR="005573CD" w:rsidRPr="00F0653F" w:rsidRDefault="005573CD" w:rsidP="005573CD">
            <w:pPr>
              <w:pStyle w:val="ListParagraph"/>
              <w:keepNext/>
              <w:keepLines/>
              <w:numPr>
                <w:ilvl w:val="0"/>
                <w:numId w:val="33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Coach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edits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information/schedule/player position</w:t>
            </w:r>
          </w:p>
          <w:p w14:paraId="532FD7E4" w:rsidR="005573CD" w:rsidRPr="00F0653F" w:rsidRDefault="005573CD" w:rsidP="005573CD">
            <w:pPr>
              <w:pStyle w:val="ListParagraph"/>
              <w:keepNext/>
              <w:keepLines/>
              <w:numPr>
                <w:ilvl w:val="0"/>
                <w:numId w:val="33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Coach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successfully saves the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updated information</w:t>
            </w:r>
          </w:p>
        </w:tc>
      </w:tr>
      <w:tr w14:paraId="37C633CD" w:rsidR="005573CD" w:rsidRPr="00F0653F" w:rsidTr="005573CD">
        <w:tc>
          <w:tcPr>
            <w:tcW w:w="3093" w:type="dxa"/>
          </w:tcPr>
          <w:p w14:paraId="56994126" w:rsidR="005573CD" w:rsidRPr="00F0653F" w:rsidRDefault="005573CD" w:rsidP="005573CD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247" w:type="dxa"/>
          </w:tcPr>
          <w:p w14:paraId="44537B49" w:rsidR="005573CD" w:rsidRPr="00F0653F" w:rsidRDefault="005573CD" w:rsidP="005573CD">
            <w:pPr>
              <w:pStyle w:val="ListParagraph"/>
              <w:keepNext/>
              <w:keepLines/>
              <w:numPr>
                <w:ilvl w:val="0"/>
                <w:numId w:val="34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Coach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cannot connect to the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server</w:t>
            </w:r>
          </w:p>
          <w:p w14:paraId="3EA9633A" w:rsidR="005573CD" w:rsidRPr="00F0653F" w:rsidRDefault="005573CD" w:rsidP="005573CD">
            <w:pPr>
              <w:pStyle w:val="ListParagraph"/>
              <w:keepNext/>
              <w:keepLines/>
              <w:numPr>
                <w:ilvl w:val="0"/>
                <w:numId w:val="34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Players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have not yet sent any requested changes</w:t>
            </w:r>
          </w:p>
        </w:tc>
      </w:tr>
      <w:tr w14:paraId="08BDE75B" w:rsidR="005573CD" w:rsidRPr="00F0653F" w:rsidTr="005573CD">
        <w:tc>
          <w:tcPr>
            <w:tcW w:w="3093" w:type="dxa"/>
          </w:tcPr>
          <w:p w14:paraId="19421E62" w:rsidR="005573CD" w:rsidRPr="00F0653F" w:rsidRDefault="005573CD" w:rsidP="005573CD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Post-conditions</w:t>
            </w:r>
          </w:p>
        </w:tc>
        <w:tc>
          <w:tcPr>
            <w:tcW w:w="8247" w:type="dxa"/>
          </w:tcPr>
          <w:p w14:paraId="0AE9C450" w:rsidR="005573CD" w:rsidRPr="00F0653F" w:rsidRDefault="005573CD" w:rsidP="005573CD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Coach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gets confirmation about the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updated information</w:t>
            </w:r>
          </w:p>
        </w:tc>
      </w:tr>
    </w:tbl>
    <w:p w14:paraId="0E7A1142" w:rsidR="00EA5EAC" w:rsidRDefault="00EA5EAC" w:rsidP="00A34E85">
      <w:pPr>
        <w:spacing w:after="0" w:line="240" w:lineRule="auto"/>
        <w:rPr>
          <w:rFonts w:ascii="Times New Roman" w:hAnsi="Times New Roman"/>
          <w:b/>
          <w:sz w:val="40"/>
          <w:szCs w:val="40"/>
          <w:u w:val="single"/>
        </w:rPr>
      </w:pPr>
    </w:p>
    <w:p w14:paraId="6C76D0A6" w:rsidR="00A34E85" w:rsidRPr="00C820F4" w:rsidRDefault="00A34E85" w:rsidP="00A34E85">
      <w:pPr>
        <w:spacing w:after="0" w:line="240" w:lineRule="auto"/>
        <w:rPr>
          <w:rFonts w:ascii="Times New Roman" w:hAnsi="Times New Roman"/>
          <w:b/>
          <w:sz w:val="40"/>
          <w:szCs w:val="40"/>
          <w:u w:val="single"/>
        </w:rPr>
      </w:pPr>
      <w:r w:rsidRPr="00C820F4">
        <w:rPr>
          <w:rFonts w:ascii="Times New Roman" w:hAnsi="Times New Roman"/>
          <w:b/>
          <w:sz w:val="40"/>
          <w:szCs w:val="40"/>
          <w:u w:val="single"/>
        </w:rPr>
        <w:lastRenderedPageBreak/>
        <w:t>UC 4.0 Player Maintenance</w:t>
      </w:r>
    </w:p>
    <w:p w14:paraId="2FF2D682" w:rsidR="00FC45E5" w:rsidRPr="00F0653F" w:rsidRDefault="003E0399" w:rsidP="00EA5EAC">
      <w:pPr>
        <w:pStyle w:val="Caption"/>
        <w:keepNext/>
        <w:keepLines/>
        <w:rPr>
          <w:rFonts w:ascii="Times New Roman" w:hAnsi="Times New Roman" w:cs="Times New Roman"/>
        </w:rPr>
      </w:pPr>
      <w:r w:rsidRPr="00F0653F">
        <w:rPr>
          <w:rFonts w:ascii="Times New Roman" w:hAnsi="Times New Roman" w:cs="Times New Roman"/>
        </w:rPr>
        <w:t>UC-4.1</w:t>
      </w:r>
      <w:r w:rsidR="00FC45E5" w:rsidRPr="00F0653F">
        <w:rPr>
          <w:rFonts w:ascii="Times New Roman" w:hAnsi="Times New Roman" w:cs="Times New Roman"/>
        </w:rPr>
        <w:tab/>
      </w:r>
      <w:r w:rsidRPr="00F0653F">
        <w:rPr>
          <w:rFonts w:ascii="Times New Roman" w:hAnsi="Times New Roman" w:cs="Times New Roman"/>
        </w:rPr>
        <w:t>Player Maintenance Procedures</w:t>
      </w:r>
    </w:p>
    <w:tbl>
      <w:tblPr>
        <w:tblW w:w="11340" w:type="dxa"/>
        <w:tblInd w:w="-10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3813"/>
        <w:gridCol w:w="7527"/>
      </w:tblGrid>
      <w:tr w14:paraId="1589434D" w:rsidR="00FC45E5" w:rsidRPr="00F0653F" w:rsidTr="005573CD">
        <w:tc>
          <w:tcPr>
            <w:tcW w:w="3813" w:type="dxa"/>
          </w:tcPr>
          <w:p w14:paraId="41174C4B" w:rsidR="00FC45E5" w:rsidRPr="00F0653F" w:rsidRDefault="00FC45E5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User Task</w:t>
            </w:r>
          </w:p>
        </w:tc>
        <w:tc>
          <w:tcPr>
            <w:tcW w:w="7527" w:type="dxa"/>
          </w:tcPr>
          <w:p w14:paraId="1B10049A" w:rsidR="00FC45E5" w:rsidRPr="00F0653F" w:rsidRDefault="005B0E56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Player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Logs in with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correct credentials</w:t>
            </w:r>
          </w:p>
        </w:tc>
      </w:tr>
      <w:tr w14:paraId="3D5A67C3" w:rsidR="00FC45E5" w:rsidRPr="00F0653F" w:rsidTr="005573CD">
        <w:tc>
          <w:tcPr>
            <w:tcW w:w="3813" w:type="dxa"/>
          </w:tcPr>
          <w:p w14:paraId="2DC77340" w:rsidR="00FC45E5" w:rsidRPr="00F0653F" w:rsidRDefault="00FC45E5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7527" w:type="dxa"/>
          </w:tcPr>
          <w:p w14:paraId="7EF8A462" w:rsidR="00FC45E5" w:rsidRPr="00F0653F" w:rsidRDefault="005B0E56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653F">
              <w:rPr>
                <w:rFonts w:ascii="Times New Roman" w:hAnsi="Times New Roman"/>
                <w:sz w:val="24"/>
                <w:szCs w:val="24"/>
              </w:rPr>
              <w:t xml:space="preserve">After successful login,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player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opens the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edit window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to make changes or update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information</w:t>
            </w:r>
          </w:p>
        </w:tc>
      </w:tr>
      <w:tr w14:paraId="77D4B464" w:rsidR="00FC45E5" w:rsidRPr="00F0653F" w:rsidTr="005573CD">
        <w:tc>
          <w:tcPr>
            <w:tcW w:w="3813" w:type="dxa"/>
          </w:tcPr>
          <w:p w14:paraId="30BE3EC3" w:rsidR="00FC45E5" w:rsidRPr="00F0653F" w:rsidRDefault="00FC45E5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7527" w:type="dxa"/>
          </w:tcPr>
          <w:p w14:paraId="2F4D76D6" w:rsidR="00FC45E5" w:rsidRPr="00F0653F" w:rsidRDefault="005B0E56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Player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needs to update </w:t>
            </w: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information</w:t>
            </w:r>
          </w:p>
        </w:tc>
      </w:tr>
      <w:tr w14:paraId="051EF7F2" w:rsidR="00FC45E5" w:rsidRPr="00F0653F" w:rsidTr="005573CD">
        <w:tc>
          <w:tcPr>
            <w:tcW w:w="3813" w:type="dxa"/>
          </w:tcPr>
          <w:p w14:paraId="3DE5C064" w:rsidR="00FC45E5" w:rsidRPr="00F0653F" w:rsidRDefault="00FC45E5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527" w:type="dxa"/>
          </w:tcPr>
          <w:p w14:paraId="16112F7E" w:rsidR="00FC45E5" w:rsidRPr="00F0653F" w:rsidRDefault="005B0E56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22A3">
              <w:rPr>
                <w:rFonts w:ascii="Times New Roman" w:hAnsi="Times New Roman"/>
                <w:sz w:val="24"/>
                <w:szCs w:val="24"/>
                <w:highlight w:val="yellow"/>
              </w:rPr>
              <w:t>Player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is already registered in the </w:t>
            </w:r>
            <w:r w:rsidRPr="001B7728">
              <w:rPr>
                <w:rFonts w:ascii="Times New Roman" w:hAnsi="Times New Roman"/>
                <w:sz w:val="24"/>
                <w:szCs w:val="24"/>
                <w:highlight w:val="yellow"/>
              </w:rPr>
              <w:t>database</w:t>
            </w:r>
          </w:p>
        </w:tc>
      </w:tr>
      <w:tr w14:paraId="3AE7C1B2" w:rsidR="00FC45E5" w:rsidRPr="00F0653F" w:rsidTr="005573CD">
        <w:tc>
          <w:tcPr>
            <w:tcW w:w="3813" w:type="dxa"/>
          </w:tcPr>
          <w:p w14:paraId="70762674" w:rsidR="00FC45E5" w:rsidRPr="00F0653F" w:rsidRDefault="00FC45E5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527" w:type="dxa"/>
          </w:tcPr>
          <w:p w14:paraId="4BEEE346" w:rsidR="00FC45E5" w:rsidRPr="00F0653F" w:rsidRDefault="005B0E56" w:rsidP="005B0E56">
            <w:pPr>
              <w:pStyle w:val="ListParagraph"/>
              <w:keepNext/>
              <w:keepLines/>
              <w:numPr>
                <w:ilvl w:val="0"/>
                <w:numId w:val="35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B7728">
              <w:rPr>
                <w:rFonts w:ascii="Times New Roman" w:hAnsi="Times New Roman"/>
                <w:sz w:val="24"/>
                <w:szCs w:val="24"/>
                <w:highlight w:val="yellow"/>
              </w:rPr>
              <w:t>Player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Logs in</w:t>
            </w:r>
          </w:p>
          <w:p w14:paraId="4946F752" w:rsidR="005B0E56" w:rsidRPr="001B7728" w:rsidRDefault="005B0E56" w:rsidP="005B0E56">
            <w:pPr>
              <w:pStyle w:val="ListParagraph"/>
              <w:keepNext/>
              <w:keepLines/>
              <w:numPr>
                <w:ilvl w:val="0"/>
                <w:numId w:val="35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1B7728">
              <w:rPr>
                <w:rFonts w:ascii="Times New Roman" w:hAnsi="Times New Roman"/>
                <w:sz w:val="24"/>
                <w:szCs w:val="24"/>
                <w:highlight w:val="yellow"/>
              </w:rPr>
              <w:t>Player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sees all the </w:t>
            </w:r>
            <w:r w:rsidRPr="001B7728">
              <w:rPr>
                <w:rFonts w:ascii="Times New Roman" w:hAnsi="Times New Roman"/>
                <w:sz w:val="24"/>
                <w:szCs w:val="24"/>
                <w:highlight w:val="yellow"/>
              </w:rPr>
              <w:t>personal information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on the </w:t>
            </w:r>
            <w:r w:rsidRPr="001B7728">
              <w:rPr>
                <w:rFonts w:ascii="Times New Roman" w:hAnsi="Times New Roman"/>
                <w:sz w:val="24"/>
                <w:szCs w:val="24"/>
                <w:highlight w:val="yellow"/>
              </w:rPr>
              <w:t>dashboard</w:t>
            </w:r>
          </w:p>
          <w:p w14:paraId="166E0570" w:rsidR="005B0E56" w:rsidRPr="00F0653F" w:rsidRDefault="005B0E56" w:rsidP="005B0E56">
            <w:pPr>
              <w:pStyle w:val="ListParagraph"/>
              <w:keepNext/>
              <w:keepLines/>
              <w:numPr>
                <w:ilvl w:val="0"/>
                <w:numId w:val="35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B7728">
              <w:rPr>
                <w:rFonts w:ascii="Times New Roman" w:hAnsi="Times New Roman"/>
                <w:sz w:val="24"/>
                <w:szCs w:val="24"/>
                <w:highlight w:val="yellow"/>
              </w:rPr>
              <w:t>Player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clicks on </w:t>
            </w:r>
            <w:r w:rsidRPr="001B7728">
              <w:rPr>
                <w:rFonts w:ascii="Times New Roman" w:hAnsi="Times New Roman"/>
                <w:sz w:val="24"/>
                <w:szCs w:val="24"/>
                <w:highlight w:val="yellow"/>
              </w:rPr>
              <w:t>edit information section</w:t>
            </w:r>
          </w:p>
          <w:p w14:paraId="71612AA9" w:rsidR="005B0E56" w:rsidRPr="001B7728" w:rsidRDefault="005B0E56" w:rsidP="005B0E56">
            <w:pPr>
              <w:pStyle w:val="ListParagraph"/>
              <w:keepNext/>
              <w:keepLines/>
              <w:numPr>
                <w:ilvl w:val="0"/>
                <w:numId w:val="35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1B7728">
              <w:rPr>
                <w:rFonts w:ascii="Times New Roman" w:hAnsi="Times New Roman"/>
                <w:sz w:val="24"/>
                <w:szCs w:val="24"/>
                <w:highlight w:val="yellow"/>
              </w:rPr>
              <w:t>Player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makes changes/updates </w:t>
            </w:r>
            <w:r w:rsidRPr="001B7728">
              <w:rPr>
                <w:rFonts w:ascii="Times New Roman" w:hAnsi="Times New Roman"/>
                <w:sz w:val="24"/>
                <w:szCs w:val="24"/>
                <w:highlight w:val="yellow"/>
              </w:rPr>
              <w:t>information</w:t>
            </w:r>
          </w:p>
          <w:p w14:paraId="066C0C5C" w:rsidR="005B0E56" w:rsidRPr="00F0653F" w:rsidRDefault="005B0E56" w:rsidP="005B0E56">
            <w:pPr>
              <w:pStyle w:val="ListParagraph"/>
              <w:keepNext/>
              <w:keepLines/>
              <w:numPr>
                <w:ilvl w:val="0"/>
                <w:numId w:val="35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B7728">
              <w:rPr>
                <w:rFonts w:ascii="Times New Roman" w:hAnsi="Times New Roman"/>
                <w:sz w:val="24"/>
                <w:szCs w:val="24"/>
                <w:highlight w:val="yellow"/>
              </w:rPr>
              <w:t>Player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submits the changes</w:t>
            </w:r>
          </w:p>
        </w:tc>
      </w:tr>
      <w:tr w14:paraId="38802342" w:rsidR="00FC45E5" w:rsidRPr="00F0653F" w:rsidTr="005573CD">
        <w:tc>
          <w:tcPr>
            <w:tcW w:w="3813" w:type="dxa"/>
          </w:tcPr>
          <w:p w14:paraId="67E2EFD6" w:rsidR="00FC45E5" w:rsidRPr="00F0653F" w:rsidRDefault="00FC45E5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527" w:type="dxa"/>
          </w:tcPr>
          <w:p w14:paraId="4E0D7A32" w:rsidR="00DE708A" w:rsidRPr="00F0653F" w:rsidRDefault="005B0E56" w:rsidP="00DE708A">
            <w:pPr>
              <w:pStyle w:val="ListParagraph"/>
              <w:keepNext/>
              <w:keepLines/>
              <w:numPr>
                <w:ilvl w:val="0"/>
                <w:numId w:val="37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B7728">
              <w:rPr>
                <w:rFonts w:ascii="Times New Roman" w:hAnsi="Times New Roman"/>
                <w:sz w:val="24"/>
                <w:szCs w:val="24"/>
                <w:highlight w:val="yellow"/>
              </w:rPr>
              <w:t>Player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does not have an approved </w:t>
            </w:r>
            <w:r w:rsidRPr="001B7728">
              <w:rPr>
                <w:rFonts w:ascii="Times New Roman" w:hAnsi="Times New Roman"/>
                <w:sz w:val="24"/>
                <w:szCs w:val="24"/>
                <w:highlight w:val="yellow"/>
              </w:rPr>
              <w:t>registration</w:t>
            </w:r>
          </w:p>
          <w:p w14:paraId="50BB3503" w:rsidR="005B0E56" w:rsidRPr="00F0653F" w:rsidRDefault="005B0E56" w:rsidP="00DE708A">
            <w:pPr>
              <w:pStyle w:val="ListParagraph"/>
              <w:keepNext/>
              <w:keepLines/>
              <w:numPr>
                <w:ilvl w:val="0"/>
                <w:numId w:val="37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B7728">
              <w:rPr>
                <w:rFonts w:ascii="Times New Roman" w:hAnsi="Times New Roman"/>
                <w:sz w:val="24"/>
                <w:szCs w:val="24"/>
                <w:highlight w:val="yellow"/>
              </w:rPr>
              <w:t>Player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cannot connect to the </w:t>
            </w:r>
            <w:r w:rsidRPr="001B7728">
              <w:rPr>
                <w:rFonts w:ascii="Times New Roman" w:hAnsi="Times New Roman"/>
                <w:sz w:val="24"/>
                <w:szCs w:val="24"/>
                <w:highlight w:val="yellow"/>
              </w:rPr>
              <w:t>server</w:t>
            </w:r>
          </w:p>
        </w:tc>
      </w:tr>
      <w:tr w14:paraId="502F7974" w:rsidR="00FC45E5" w:rsidRPr="00F0653F" w:rsidTr="005573CD">
        <w:tc>
          <w:tcPr>
            <w:tcW w:w="3813" w:type="dxa"/>
          </w:tcPr>
          <w:p w14:paraId="32BB9196" w:rsidR="00FC45E5" w:rsidRPr="00F0653F" w:rsidRDefault="00FC45E5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Post-conditions</w:t>
            </w:r>
          </w:p>
        </w:tc>
        <w:tc>
          <w:tcPr>
            <w:tcW w:w="7527" w:type="dxa"/>
          </w:tcPr>
          <w:p w14:paraId="0E74EAB8" w:rsidR="00FC45E5" w:rsidRPr="00F0653F" w:rsidRDefault="00C820F4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B7728">
              <w:rPr>
                <w:rFonts w:ascii="Times New Roman" w:hAnsi="Times New Roman"/>
                <w:sz w:val="24"/>
                <w:szCs w:val="24"/>
                <w:highlight w:val="yellow"/>
              </w:rPr>
              <w:t>Player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gets confirmation of the changes</w:t>
            </w:r>
          </w:p>
        </w:tc>
      </w:tr>
    </w:tbl>
    <w:p w14:paraId="5204F64C" w:rsidR="00F0653F" w:rsidRDefault="00F0653F" w:rsidP="00A34E85">
      <w:pPr>
        <w:pStyle w:val="Caption"/>
        <w:keepNext/>
        <w:keepLines/>
        <w:rPr>
          <w:rFonts w:ascii="Times New Roman" w:hAnsi="Times New Roman" w:cs="Times New Roman"/>
          <w:b w:val="0"/>
          <w:bCs w:val="0"/>
        </w:rPr>
      </w:pPr>
    </w:p>
    <w:p w14:paraId="47912997" w:rsidR="00EA5EAC" w:rsidRPr="00EA5EAC" w:rsidRDefault="00EA5EAC" w:rsidP="00EA5EAC"/>
    <w:p w14:paraId="6F8767C9" w:rsidR="00F0653F" w:rsidRDefault="00F0653F" w:rsidP="00A34E85">
      <w:pPr>
        <w:pStyle w:val="Caption"/>
        <w:keepNext/>
        <w:keepLines/>
        <w:rPr>
          <w:rFonts w:ascii="Times New Roman" w:hAnsi="Times New Roman" w:cs="Times New Roman"/>
          <w:u w:val="single"/>
        </w:rPr>
      </w:pPr>
    </w:p>
    <w:p w14:paraId="55CBBCC7" w:rsidR="00A34E85" w:rsidRPr="00DE2F81" w:rsidRDefault="001A0FE4" w:rsidP="00A34E85">
      <w:pPr>
        <w:pStyle w:val="Caption"/>
        <w:keepNext/>
        <w:keepLines/>
        <w:rPr>
          <w:rFonts w:ascii="Times New Roman" w:hAnsi="Times New Roman" w:cs="Times New Roman"/>
          <w:sz w:val="40"/>
          <w:szCs w:val="40"/>
          <w:u w:val="single"/>
        </w:rPr>
      </w:pPr>
      <w:r w:rsidRPr="00DE2F81">
        <w:rPr>
          <w:rFonts w:ascii="Times New Roman" w:hAnsi="Times New Roman" w:cs="Times New Roman"/>
          <w:sz w:val="40"/>
          <w:szCs w:val="40"/>
          <w:u w:val="single"/>
        </w:rPr>
        <w:t>UC 5.0 Data Base Procedures</w:t>
      </w:r>
    </w:p>
    <w:p w14:paraId="538FEDE3" w:rsidR="00FC45E5" w:rsidRPr="00F0653F" w:rsidRDefault="003E0399" w:rsidP="005573CD">
      <w:pPr>
        <w:pStyle w:val="Caption"/>
        <w:keepNext/>
        <w:keepLines/>
        <w:rPr>
          <w:rFonts w:ascii="Times New Roman" w:hAnsi="Times New Roman" w:cs="Times New Roman"/>
        </w:rPr>
      </w:pPr>
      <w:r w:rsidRPr="00F0653F">
        <w:rPr>
          <w:rFonts w:ascii="Times New Roman" w:hAnsi="Times New Roman" w:cs="Times New Roman"/>
        </w:rPr>
        <w:t>UC-5.1</w:t>
      </w:r>
      <w:r w:rsidRPr="00F0653F">
        <w:rPr>
          <w:rFonts w:ascii="Times New Roman" w:hAnsi="Times New Roman" w:cs="Times New Roman"/>
        </w:rPr>
        <w:tab/>
      </w:r>
      <w:r w:rsidRPr="00F0653F">
        <w:rPr>
          <w:rFonts w:ascii="Times New Roman" w:hAnsi="Times New Roman" w:cs="Times New Roman"/>
        </w:rPr>
        <w:t>Periodic Processing of Database</w:t>
      </w:r>
    </w:p>
    <w:tbl>
      <w:tblPr>
        <w:tblW w:w="11430" w:type="dxa"/>
        <w:tblInd w:w="-10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3813"/>
        <w:gridCol w:w="7617"/>
      </w:tblGrid>
      <w:tr w14:paraId="1F45F256" w:rsidR="00F507CD" w:rsidRPr="00F0653F" w:rsidTr="005573CD">
        <w:tc>
          <w:tcPr>
            <w:tcW w:w="3813" w:type="dxa"/>
          </w:tcPr>
          <w:p w14:paraId="38E8A2D5" w:rsidR="00F507CD" w:rsidRPr="00F0653F" w:rsidRDefault="00F507CD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User Task</w:t>
            </w:r>
          </w:p>
        </w:tc>
        <w:tc>
          <w:tcPr>
            <w:tcW w:w="7617" w:type="dxa"/>
          </w:tcPr>
          <w:p w14:paraId="5C64283B" w:rsidR="00F507CD" w:rsidRPr="00F0653F" w:rsidRDefault="001B7728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7C5C">
              <w:rPr>
                <w:rFonts w:ascii="Times New Roman" w:hAnsi="Times New Roman"/>
                <w:sz w:val="24"/>
                <w:szCs w:val="24"/>
                <w:highlight w:val="yellow"/>
              </w:rPr>
              <w:t>C/A</w:t>
            </w:r>
            <w:r w:rsidRPr="001B7728">
              <w:rPr>
                <w:rFonts w:ascii="Times New Roman" w:hAnsi="Times New Roman"/>
                <w:sz w:val="24"/>
                <w:szCs w:val="24"/>
              </w:rPr>
              <w:t xml:space="preserve"> Logs in with correct </w:t>
            </w:r>
            <w:r w:rsidRPr="00217C5C">
              <w:rPr>
                <w:rFonts w:ascii="Times New Roman" w:hAnsi="Times New Roman"/>
                <w:sz w:val="24"/>
                <w:szCs w:val="24"/>
                <w:highlight w:val="yellow"/>
              </w:rPr>
              <w:t>credentials</w:t>
            </w:r>
          </w:p>
        </w:tc>
      </w:tr>
      <w:tr w14:paraId="186596D0" w:rsidR="00F507CD" w:rsidRPr="00F0653F" w:rsidTr="005573CD">
        <w:tc>
          <w:tcPr>
            <w:tcW w:w="3813" w:type="dxa"/>
          </w:tcPr>
          <w:p w14:paraId="26CF090B" w:rsidR="00F507CD" w:rsidRPr="00F0653F" w:rsidRDefault="00F507CD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7617" w:type="dxa"/>
          </w:tcPr>
          <w:p w14:paraId="6B35E16A" w:rsidR="00F507CD" w:rsidRPr="00F0653F" w:rsidRDefault="001B7728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7C5C">
              <w:rPr>
                <w:rFonts w:ascii="Times New Roman" w:hAnsi="Times New Roman"/>
                <w:sz w:val="24"/>
                <w:szCs w:val="24"/>
                <w:highlight w:val="yellow"/>
              </w:rPr>
              <w:t>C/A</w:t>
            </w:r>
            <w:r w:rsidRPr="001B7728">
              <w:rPr>
                <w:rFonts w:ascii="Times New Roman" w:hAnsi="Times New Roman"/>
                <w:sz w:val="24"/>
                <w:szCs w:val="24"/>
              </w:rPr>
              <w:t xml:space="preserve"> Logs in to see </w:t>
            </w:r>
            <w:r w:rsidRPr="00217C5C">
              <w:rPr>
                <w:rFonts w:ascii="Times New Roman" w:hAnsi="Times New Roman"/>
                <w:sz w:val="24"/>
                <w:szCs w:val="24"/>
                <w:highlight w:val="yellow"/>
              </w:rPr>
              <w:t>weather forecast</w:t>
            </w:r>
            <w:r w:rsidRPr="001B7728">
              <w:rPr>
                <w:rFonts w:ascii="Times New Roman" w:hAnsi="Times New Roman"/>
                <w:sz w:val="24"/>
                <w:szCs w:val="24"/>
              </w:rPr>
              <w:t xml:space="preserve"> on the day of </w:t>
            </w:r>
            <w:r w:rsidRPr="00217C5C">
              <w:rPr>
                <w:rFonts w:ascii="Times New Roman" w:hAnsi="Times New Roman"/>
                <w:sz w:val="24"/>
                <w:szCs w:val="24"/>
                <w:highlight w:val="yellow"/>
              </w:rPr>
              <w:t>practice</w:t>
            </w:r>
          </w:p>
        </w:tc>
      </w:tr>
      <w:tr w14:paraId="389E1087" w:rsidR="00F507CD" w:rsidRPr="00F0653F" w:rsidTr="005573CD">
        <w:tc>
          <w:tcPr>
            <w:tcW w:w="3813" w:type="dxa"/>
          </w:tcPr>
          <w:p w14:paraId="53D143F1" w:rsidR="00F507CD" w:rsidRPr="00F0653F" w:rsidRDefault="00F507CD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7617" w:type="dxa"/>
          </w:tcPr>
          <w:p w14:paraId="38A55480" w:rsidR="00F507CD" w:rsidRPr="00F0653F" w:rsidRDefault="001B7728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7C5C">
              <w:rPr>
                <w:rFonts w:ascii="Times New Roman" w:hAnsi="Times New Roman"/>
                <w:sz w:val="24"/>
                <w:szCs w:val="24"/>
                <w:highlight w:val="yellow"/>
              </w:rPr>
              <w:t>C/A</w:t>
            </w:r>
            <w:r w:rsidRPr="001B7728">
              <w:rPr>
                <w:rFonts w:ascii="Times New Roman" w:hAnsi="Times New Roman"/>
                <w:sz w:val="24"/>
                <w:szCs w:val="24"/>
              </w:rPr>
              <w:t xml:space="preserve"> has access to the </w:t>
            </w:r>
            <w:r w:rsidRPr="00217C5C">
              <w:rPr>
                <w:rFonts w:ascii="Times New Roman" w:hAnsi="Times New Roman"/>
                <w:sz w:val="24"/>
                <w:szCs w:val="24"/>
                <w:highlight w:val="yellow"/>
              </w:rPr>
              <w:t>weather updates</w:t>
            </w:r>
            <w:r w:rsidRPr="001B7728">
              <w:rPr>
                <w:rFonts w:ascii="Times New Roman" w:hAnsi="Times New Roman"/>
                <w:sz w:val="24"/>
                <w:szCs w:val="24"/>
              </w:rPr>
              <w:t xml:space="preserve"> through a </w:t>
            </w:r>
            <w:r w:rsidRPr="00217C5C">
              <w:rPr>
                <w:rFonts w:ascii="Times New Roman" w:hAnsi="Times New Roman"/>
                <w:sz w:val="24"/>
                <w:szCs w:val="24"/>
                <w:highlight w:val="yellow"/>
              </w:rPr>
              <w:t>built-in weather</w:t>
            </w:r>
            <w:r w:rsidRPr="001B77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17C5C">
              <w:rPr>
                <w:rFonts w:ascii="Times New Roman" w:hAnsi="Times New Roman"/>
                <w:sz w:val="24"/>
                <w:szCs w:val="24"/>
                <w:highlight w:val="yellow"/>
              </w:rPr>
              <w:t>update function</w:t>
            </w:r>
          </w:p>
        </w:tc>
      </w:tr>
      <w:tr w14:paraId="198B0349" w:rsidR="00F507CD" w:rsidRPr="00F0653F" w:rsidTr="005573CD">
        <w:tc>
          <w:tcPr>
            <w:tcW w:w="3813" w:type="dxa"/>
          </w:tcPr>
          <w:p w14:paraId="7E65A61D" w:rsidR="00F507CD" w:rsidRPr="00F0653F" w:rsidRDefault="00F507CD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617" w:type="dxa"/>
          </w:tcPr>
          <w:p w14:paraId="5F34002D" w:rsidR="00F507CD" w:rsidRPr="00F0653F" w:rsidRDefault="001B7728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7C5C">
              <w:rPr>
                <w:rFonts w:ascii="Times New Roman" w:hAnsi="Times New Roman"/>
                <w:sz w:val="24"/>
                <w:szCs w:val="24"/>
                <w:highlight w:val="yellow"/>
              </w:rPr>
              <w:t>C/A</w:t>
            </w:r>
            <w:r w:rsidRPr="001B7728">
              <w:rPr>
                <w:rFonts w:ascii="Times New Roman" w:hAnsi="Times New Roman"/>
                <w:sz w:val="24"/>
                <w:szCs w:val="24"/>
              </w:rPr>
              <w:t xml:space="preserve"> already has preset </w:t>
            </w:r>
            <w:r w:rsidRPr="00217C5C">
              <w:rPr>
                <w:rFonts w:ascii="Times New Roman" w:hAnsi="Times New Roman"/>
                <w:sz w:val="24"/>
                <w:szCs w:val="24"/>
                <w:highlight w:val="yellow"/>
              </w:rPr>
              <w:t>game/training schedule</w:t>
            </w:r>
          </w:p>
        </w:tc>
      </w:tr>
      <w:tr w14:paraId="706A6744" w:rsidR="00F507CD" w:rsidRPr="00F0653F" w:rsidTr="005573CD">
        <w:tc>
          <w:tcPr>
            <w:tcW w:w="3813" w:type="dxa"/>
          </w:tcPr>
          <w:p w14:paraId="154A1780" w:rsidR="00F507CD" w:rsidRPr="00F0653F" w:rsidRDefault="00F507CD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617" w:type="dxa"/>
          </w:tcPr>
          <w:p w14:paraId="21B5044F" w:rsidR="001B7728" w:rsidRPr="001B7728" w:rsidRDefault="001B7728" w:rsidP="001B7728">
            <w:pPr>
              <w:keepNext/>
              <w:keepLines/>
              <w:spacing w:before="120" w:after="12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1B7728">
              <w:rPr>
                <w:rFonts w:ascii="Times New Roman" w:hAnsi="Times New Roman"/>
                <w:sz w:val="24"/>
                <w:szCs w:val="24"/>
              </w:rPr>
              <w:t>1.</w:t>
            </w:r>
            <w:r w:rsidRPr="001B7728">
              <w:rPr>
                <w:rFonts w:ascii="Times New Roman" w:hAnsi="Times New Roman"/>
                <w:sz w:val="24"/>
                <w:szCs w:val="24"/>
              </w:rPr>
              <w:tab/>
            </w:r>
            <w:r w:rsidRPr="00217C5C">
              <w:rPr>
                <w:rFonts w:ascii="Times New Roman" w:hAnsi="Times New Roman"/>
                <w:sz w:val="24"/>
                <w:szCs w:val="24"/>
                <w:highlight w:val="yellow"/>
              </w:rPr>
              <w:t>C/A</w:t>
            </w:r>
            <w:r w:rsidRPr="001B7728">
              <w:rPr>
                <w:rFonts w:ascii="Times New Roman" w:hAnsi="Times New Roman"/>
                <w:sz w:val="24"/>
                <w:szCs w:val="24"/>
              </w:rPr>
              <w:t xml:space="preserve"> Logs in</w:t>
            </w:r>
          </w:p>
          <w:p w14:paraId="1BB17F74" w:rsidR="001B7728" w:rsidRPr="001B7728" w:rsidRDefault="001B7728" w:rsidP="001B7728">
            <w:pPr>
              <w:keepNext/>
              <w:keepLines/>
              <w:spacing w:before="120" w:after="12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1B7728">
              <w:rPr>
                <w:rFonts w:ascii="Times New Roman" w:hAnsi="Times New Roman"/>
                <w:sz w:val="24"/>
                <w:szCs w:val="24"/>
              </w:rPr>
              <w:t>2.</w:t>
            </w:r>
            <w:r w:rsidRPr="001B7728">
              <w:rPr>
                <w:rFonts w:ascii="Times New Roman" w:hAnsi="Times New Roman"/>
                <w:sz w:val="24"/>
                <w:szCs w:val="24"/>
              </w:rPr>
              <w:tab/>
            </w:r>
            <w:r w:rsidRPr="00217C5C">
              <w:rPr>
                <w:rFonts w:ascii="Times New Roman" w:hAnsi="Times New Roman"/>
                <w:sz w:val="24"/>
                <w:szCs w:val="24"/>
                <w:highlight w:val="yellow"/>
              </w:rPr>
              <w:t>C/A</w:t>
            </w:r>
            <w:r w:rsidRPr="001B7728">
              <w:rPr>
                <w:rFonts w:ascii="Times New Roman" w:hAnsi="Times New Roman"/>
                <w:sz w:val="24"/>
                <w:szCs w:val="24"/>
              </w:rPr>
              <w:t xml:space="preserve"> looks for the </w:t>
            </w:r>
            <w:r w:rsidRPr="00217C5C">
              <w:rPr>
                <w:rFonts w:ascii="Times New Roman" w:hAnsi="Times New Roman"/>
                <w:sz w:val="24"/>
                <w:szCs w:val="24"/>
                <w:highlight w:val="yellow"/>
              </w:rPr>
              <w:t>weather forecast</w:t>
            </w:r>
            <w:r w:rsidRPr="001B7728">
              <w:rPr>
                <w:rFonts w:ascii="Times New Roman" w:hAnsi="Times New Roman"/>
                <w:sz w:val="24"/>
                <w:szCs w:val="24"/>
              </w:rPr>
              <w:t xml:space="preserve"> for the day of </w:t>
            </w:r>
            <w:r w:rsidRPr="00217C5C">
              <w:rPr>
                <w:rFonts w:ascii="Times New Roman" w:hAnsi="Times New Roman"/>
                <w:sz w:val="24"/>
                <w:szCs w:val="24"/>
                <w:highlight w:val="yellow"/>
              </w:rPr>
              <w:t>game/training</w:t>
            </w:r>
          </w:p>
          <w:p w14:paraId="53DD54D4" w:rsidR="00F507CD" w:rsidRPr="00F0653F" w:rsidRDefault="001B7728" w:rsidP="001B7728">
            <w:pPr>
              <w:keepNext/>
              <w:keepLines/>
              <w:spacing w:before="120" w:after="12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1B7728">
              <w:rPr>
                <w:rFonts w:ascii="Times New Roman" w:hAnsi="Times New Roman"/>
                <w:sz w:val="24"/>
                <w:szCs w:val="24"/>
              </w:rPr>
              <w:t>3.</w:t>
            </w:r>
            <w:r w:rsidRPr="001B7728">
              <w:rPr>
                <w:rFonts w:ascii="Times New Roman" w:hAnsi="Times New Roman"/>
                <w:sz w:val="24"/>
                <w:szCs w:val="24"/>
              </w:rPr>
              <w:tab/>
            </w:r>
            <w:r w:rsidRPr="00217C5C">
              <w:rPr>
                <w:rFonts w:ascii="Times New Roman" w:hAnsi="Times New Roman"/>
                <w:sz w:val="24"/>
                <w:szCs w:val="24"/>
                <w:highlight w:val="yellow"/>
              </w:rPr>
              <w:t>C/A</w:t>
            </w:r>
            <w:r w:rsidRPr="001B7728">
              <w:rPr>
                <w:rFonts w:ascii="Times New Roman" w:hAnsi="Times New Roman"/>
                <w:sz w:val="24"/>
                <w:szCs w:val="24"/>
              </w:rPr>
              <w:t xml:space="preserve"> sends changes to the </w:t>
            </w:r>
            <w:r w:rsidRPr="00217C5C">
              <w:rPr>
                <w:rFonts w:ascii="Times New Roman" w:hAnsi="Times New Roman"/>
                <w:sz w:val="24"/>
                <w:szCs w:val="24"/>
                <w:highlight w:val="yellow"/>
              </w:rPr>
              <w:t>players</w:t>
            </w:r>
            <w:r w:rsidRPr="001B7728">
              <w:rPr>
                <w:rFonts w:ascii="Times New Roman" w:hAnsi="Times New Roman"/>
                <w:sz w:val="24"/>
                <w:szCs w:val="24"/>
              </w:rPr>
              <w:t xml:space="preserve"> if the </w:t>
            </w:r>
            <w:r w:rsidRPr="00217C5C">
              <w:rPr>
                <w:rFonts w:ascii="Times New Roman" w:hAnsi="Times New Roman"/>
                <w:sz w:val="24"/>
                <w:szCs w:val="24"/>
                <w:highlight w:val="yellow"/>
              </w:rPr>
              <w:t>weather</w:t>
            </w:r>
            <w:r w:rsidRPr="001B7728">
              <w:rPr>
                <w:rFonts w:ascii="Times New Roman" w:hAnsi="Times New Roman"/>
                <w:sz w:val="24"/>
                <w:szCs w:val="24"/>
              </w:rPr>
              <w:t xml:space="preserve"> is not suitable for game/training</w:t>
            </w:r>
          </w:p>
        </w:tc>
      </w:tr>
      <w:tr w14:paraId="72BA7FF3" w:rsidR="00F507CD" w:rsidRPr="00F0653F" w:rsidTr="005573CD">
        <w:tc>
          <w:tcPr>
            <w:tcW w:w="3813" w:type="dxa"/>
          </w:tcPr>
          <w:p w14:paraId="3F76F008" w:rsidR="00F507CD" w:rsidRPr="00F0653F" w:rsidRDefault="00F507CD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617" w:type="dxa"/>
          </w:tcPr>
          <w:p w14:paraId="02D418F2" w:rsidR="00F507CD" w:rsidRPr="00F0653F" w:rsidRDefault="001B7728" w:rsidP="00F0625A">
            <w:pPr>
              <w:keepNext/>
              <w:keepLines/>
              <w:spacing w:before="120" w:after="12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1B7728">
              <w:rPr>
                <w:rFonts w:ascii="Times New Roman" w:hAnsi="Times New Roman"/>
                <w:sz w:val="24"/>
                <w:szCs w:val="24"/>
              </w:rPr>
              <w:t>•</w:t>
            </w:r>
            <w:r w:rsidRPr="001B7728">
              <w:rPr>
                <w:rFonts w:ascii="Times New Roman" w:hAnsi="Times New Roman"/>
                <w:sz w:val="24"/>
                <w:szCs w:val="24"/>
              </w:rPr>
              <w:tab/>
            </w:r>
            <w:r w:rsidRPr="00217C5C">
              <w:rPr>
                <w:rFonts w:ascii="Times New Roman" w:hAnsi="Times New Roman"/>
                <w:sz w:val="24"/>
                <w:szCs w:val="24"/>
                <w:highlight w:val="yellow"/>
              </w:rPr>
              <w:t>Weather</w:t>
            </w:r>
            <w:r w:rsidRPr="001B7728">
              <w:rPr>
                <w:rFonts w:ascii="Times New Roman" w:hAnsi="Times New Roman"/>
                <w:sz w:val="24"/>
                <w:szCs w:val="24"/>
              </w:rPr>
              <w:t xml:space="preserve"> is suitable for the game/training and no changes are made to the </w:t>
            </w:r>
            <w:r w:rsidRPr="00217C5C">
              <w:rPr>
                <w:rFonts w:ascii="Times New Roman" w:hAnsi="Times New Roman"/>
                <w:sz w:val="24"/>
                <w:szCs w:val="24"/>
                <w:highlight w:val="yellow"/>
              </w:rPr>
              <w:t>preset schedule</w:t>
            </w:r>
          </w:p>
        </w:tc>
      </w:tr>
      <w:tr w14:paraId="198899A6" w:rsidR="00F507CD" w:rsidRPr="00F0653F" w:rsidTr="005573CD">
        <w:tc>
          <w:tcPr>
            <w:tcW w:w="3813" w:type="dxa"/>
          </w:tcPr>
          <w:p w14:paraId="080E04E6" w:rsidR="00F507CD" w:rsidRPr="00F0653F" w:rsidRDefault="00F507CD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Post-conditions</w:t>
            </w:r>
          </w:p>
        </w:tc>
        <w:tc>
          <w:tcPr>
            <w:tcW w:w="7617" w:type="dxa"/>
          </w:tcPr>
          <w:p w14:paraId="33F6AD64" w:rsidR="00F507CD" w:rsidRPr="00F0653F" w:rsidRDefault="001B7728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7C5C">
              <w:rPr>
                <w:rFonts w:ascii="Times New Roman" w:hAnsi="Times New Roman"/>
                <w:sz w:val="24"/>
                <w:szCs w:val="24"/>
                <w:highlight w:val="yellow"/>
              </w:rPr>
              <w:t>C/A</w:t>
            </w:r>
            <w:r w:rsidRPr="001B7728">
              <w:rPr>
                <w:rFonts w:ascii="Times New Roman" w:hAnsi="Times New Roman"/>
                <w:sz w:val="24"/>
                <w:szCs w:val="24"/>
              </w:rPr>
              <w:t xml:space="preserve"> gets the confirmation once players have seen </w:t>
            </w:r>
            <w:r w:rsidRPr="00217C5C">
              <w:rPr>
                <w:rFonts w:ascii="Times New Roman" w:hAnsi="Times New Roman"/>
                <w:sz w:val="24"/>
                <w:szCs w:val="24"/>
                <w:highlight w:val="yellow"/>
              </w:rPr>
              <w:t>the notification</w:t>
            </w:r>
            <w:r w:rsidRPr="001B7728">
              <w:rPr>
                <w:rFonts w:ascii="Times New Roman" w:hAnsi="Times New Roman"/>
                <w:sz w:val="24"/>
                <w:szCs w:val="24"/>
              </w:rPr>
              <w:t xml:space="preserve"> about change in </w:t>
            </w:r>
            <w:r w:rsidRPr="00217C5C">
              <w:rPr>
                <w:rFonts w:ascii="Times New Roman" w:hAnsi="Times New Roman"/>
                <w:sz w:val="24"/>
                <w:szCs w:val="24"/>
                <w:highlight w:val="yellow"/>
              </w:rPr>
              <w:t>schedule</w:t>
            </w:r>
          </w:p>
        </w:tc>
      </w:tr>
    </w:tbl>
    <w:p w14:paraId="480FE6AB" w:rsidR="00F0653F" w:rsidRPr="00F0653F" w:rsidRDefault="00F0653F" w:rsidP="005573CD">
      <w:pPr>
        <w:pStyle w:val="Caption"/>
        <w:keepNext/>
        <w:keepLines/>
        <w:rPr>
          <w:rFonts w:ascii="Times New Roman" w:hAnsi="Times New Roman" w:cs="Times New Roman"/>
        </w:rPr>
      </w:pPr>
      <w:r w:rsidRPr="00F0653F">
        <w:rPr>
          <w:rFonts w:ascii="Times New Roman" w:hAnsi="Times New Roman" w:cs="Times New Roman"/>
        </w:rPr>
        <w:t>UC-5.2</w:t>
      </w:r>
      <w:r w:rsidRPr="00F0653F">
        <w:rPr>
          <w:rFonts w:ascii="Times New Roman" w:hAnsi="Times New Roman" w:cs="Times New Roman"/>
        </w:rPr>
        <w:tab/>
      </w:r>
      <w:r w:rsidRPr="00F0653F">
        <w:rPr>
          <w:rFonts w:ascii="Times New Roman" w:hAnsi="Times New Roman" w:cs="Times New Roman"/>
        </w:rPr>
        <w:t>Backup Recovery Procedures</w:t>
      </w:r>
    </w:p>
    <w:tbl>
      <w:tblPr>
        <w:tblW w:w="11430" w:type="dxa"/>
        <w:tblInd w:w="-10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3813"/>
        <w:gridCol w:w="7617"/>
      </w:tblGrid>
      <w:tr w14:paraId="477BC91A" w:rsidR="00F0653F" w:rsidRPr="00F0653F" w:rsidTr="005573CD">
        <w:tc>
          <w:tcPr>
            <w:tcW w:w="3813" w:type="dxa"/>
          </w:tcPr>
          <w:p w14:paraId="705C1747" w:rsidR="00F0653F" w:rsidRPr="00F0653F" w:rsidRDefault="00F0653F" w:rsidP="00AB22A3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User Task</w:t>
            </w:r>
          </w:p>
        </w:tc>
        <w:tc>
          <w:tcPr>
            <w:tcW w:w="7617" w:type="dxa"/>
          </w:tcPr>
          <w:p w14:paraId="4AE08B25" w:rsidR="00F0653F" w:rsidRPr="00F0653F" w:rsidRDefault="00217C5C" w:rsidP="00AB22A3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7C5C">
              <w:rPr>
                <w:rFonts w:ascii="Times New Roman" w:hAnsi="Times New Roman"/>
                <w:sz w:val="24"/>
                <w:szCs w:val="24"/>
                <w:highlight w:val="yellow"/>
              </w:rPr>
              <w:t>C/A</w:t>
            </w:r>
            <w:r w:rsidRPr="00217C5C">
              <w:rPr>
                <w:rFonts w:ascii="Times New Roman" w:hAnsi="Times New Roman"/>
                <w:sz w:val="24"/>
                <w:szCs w:val="24"/>
              </w:rPr>
              <w:t xml:space="preserve"> Logs in with </w:t>
            </w:r>
            <w:r w:rsidRPr="00217C5C">
              <w:rPr>
                <w:rFonts w:ascii="Times New Roman" w:hAnsi="Times New Roman"/>
                <w:sz w:val="24"/>
                <w:szCs w:val="24"/>
                <w:highlight w:val="yellow"/>
              </w:rPr>
              <w:t>correct credentials</w:t>
            </w:r>
          </w:p>
        </w:tc>
      </w:tr>
      <w:tr w14:paraId="0A9ED62D" w:rsidR="00F0653F" w:rsidRPr="00F0653F" w:rsidTr="005573CD">
        <w:tc>
          <w:tcPr>
            <w:tcW w:w="3813" w:type="dxa"/>
          </w:tcPr>
          <w:p w14:paraId="1F528888" w:rsidR="00F0653F" w:rsidRPr="00F0653F" w:rsidRDefault="00F0653F" w:rsidP="00AB22A3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7617" w:type="dxa"/>
          </w:tcPr>
          <w:p w14:paraId="2CF3AE16" w:rsidR="00F0653F" w:rsidRPr="00F0653F" w:rsidRDefault="00217C5C" w:rsidP="00AB22A3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7C5C">
              <w:rPr>
                <w:rFonts w:ascii="Times New Roman" w:hAnsi="Times New Roman"/>
                <w:sz w:val="24"/>
                <w:szCs w:val="24"/>
                <w:highlight w:val="yellow"/>
              </w:rPr>
              <w:t>C/A</w:t>
            </w:r>
            <w:r w:rsidRPr="00217C5C">
              <w:rPr>
                <w:rFonts w:ascii="Times New Roman" w:hAnsi="Times New Roman"/>
                <w:sz w:val="24"/>
                <w:szCs w:val="24"/>
              </w:rPr>
              <w:t xml:space="preserve"> logs in to the </w:t>
            </w:r>
            <w:r w:rsidRPr="00466AF6">
              <w:rPr>
                <w:rFonts w:ascii="Times New Roman" w:hAnsi="Times New Roman"/>
                <w:sz w:val="24"/>
                <w:szCs w:val="24"/>
                <w:highlight w:val="yellow"/>
              </w:rPr>
              <w:t>database</w:t>
            </w:r>
            <w:r w:rsidRPr="00217C5C">
              <w:rPr>
                <w:rFonts w:ascii="Times New Roman" w:hAnsi="Times New Roman"/>
                <w:sz w:val="24"/>
                <w:szCs w:val="24"/>
              </w:rPr>
              <w:t xml:space="preserve"> for the </w:t>
            </w:r>
            <w:r w:rsidRPr="00466AF6">
              <w:rPr>
                <w:rFonts w:ascii="Times New Roman" w:hAnsi="Times New Roman"/>
                <w:sz w:val="24"/>
                <w:szCs w:val="24"/>
                <w:highlight w:val="yellow"/>
              </w:rPr>
              <w:t>backup recovery procedure</w:t>
            </w:r>
          </w:p>
        </w:tc>
      </w:tr>
      <w:tr w14:paraId="30438ACD" w:rsidR="00F0653F" w:rsidRPr="00F0653F" w:rsidTr="005573CD">
        <w:tc>
          <w:tcPr>
            <w:tcW w:w="3813" w:type="dxa"/>
          </w:tcPr>
          <w:p w14:paraId="4136D6F9" w:rsidR="00F0653F" w:rsidRPr="00F0653F" w:rsidRDefault="00F0653F" w:rsidP="00AB22A3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7617" w:type="dxa"/>
          </w:tcPr>
          <w:p w14:paraId="5981BA0E" w:rsidR="00F0653F" w:rsidRPr="00F0653F" w:rsidRDefault="00217C5C" w:rsidP="00AB22A3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6AF6">
              <w:rPr>
                <w:rFonts w:ascii="Times New Roman" w:hAnsi="Times New Roman"/>
                <w:sz w:val="24"/>
                <w:szCs w:val="24"/>
                <w:highlight w:val="yellow"/>
              </w:rPr>
              <w:t>Backup Services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are running properly</w:t>
            </w:r>
          </w:p>
        </w:tc>
      </w:tr>
      <w:tr w14:paraId="318F0A0E" w:rsidR="00F0653F" w:rsidRPr="00F0653F" w:rsidTr="005573CD">
        <w:tc>
          <w:tcPr>
            <w:tcW w:w="3813" w:type="dxa"/>
          </w:tcPr>
          <w:p w14:paraId="1E9FCE0E" w:rsidR="00F0653F" w:rsidRPr="00F0653F" w:rsidRDefault="00F0653F" w:rsidP="00AB22A3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617" w:type="dxa"/>
          </w:tcPr>
          <w:p w14:paraId="5D288CA8" w:rsidR="00F0653F" w:rsidRDefault="00217C5C" w:rsidP="00AB22A3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6AF6">
              <w:rPr>
                <w:rFonts w:ascii="Times New Roman" w:hAnsi="Times New Roman"/>
                <w:sz w:val="24"/>
                <w:szCs w:val="24"/>
                <w:highlight w:val="yellow"/>
              </w:rPr>
              <w:t>C/A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meets all conditions to perform editing of </w:t>
            </w:r>
            <w:r w:rsidRPr="00466AF6">
              <w:rPr>
                <w:rFonts w:ascii="Times New Roman" w:hAnsi="Times New Roman"/>
                <w:sz w:val="24"/>
                <w:szCs w:val="24"/>
                <w:highlight w:val="yellow"/>
              </w:rPr>
              <w:t>database</w:t>
            </w:r>
          </w:p>
          <w:p w14:paraId="5E839976" w:rsidR="00217C5C" w:rsidRDefault="00217C5C" w:rsidP="00AB22A3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-Logged in to d</w:t>
            </w:r>
            <w:r w:rsidRPr="00466AF6">
              <w:rPr>
                <w:rFonts w:ascii="Times New Roman" w:hAnsi="Times New Roman"/>
                <w:sz w:val="24"/>
                <w:szCs w:val="24"/>
                <w:highlight w:val="yellow"/>
              </w:rPr>
              <w:t>atabas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</w:p>
          <w:p w14:paraId="58108FA4" w:rsidR="00217C5C" w:rsidRPr="00F0653F" w:rsidRDefault="00217C5C" w:rsidP="00AB22A3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-All other </w:t>
            </w:r>
            <w:r w:rsidRPr="00466AF6">
              <w:rPr>
                <w:rFonts w:ascii="Times New Roman" w:hAnsi="Times New Roman"/>
                <w:sz w:val="24"/>
                <w:szCs w:val="24"/>
                <w:highlight w:val="yellow"/>
              </w:rPr>
              <w:t>players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logged out or option to log off administratively </w:t>
            </w:r>
          </w:p>
        </w:tc>
      </w:tr>
      <w:tr w14:paraId="251FDA3B" w:rsidR="00F0653F" w:rsidRPr="00F0653F" w:rsidTr="005573CD">
        <w:tc>
          <w:tcPr>
            <w:tcW w:w="3813" w:type="dxa"/>
          </w:tcPr>
          <w:p w14:paraId="5E1115E7" w:rsidR="00F0653F" w:rsidRPr="00F0653F" w:rsidRDefault="00F0653F" w:rsidP="00AB22A3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617" w:type="dxa"/>
          </w:tcPr>
          <w:p w14:paraId="5DCFF4E8" w:rsidR="00F0653F" w:rsidRPr="00F0653F" w:rsidRDefault="00217C5C" w:rsidP="00AB22A3">
            <w:pPr>
              <w:keepNext/>
              <w:keepLines/>
              <w:spacing w:before="120" w:after="12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As </w:t>
            </w:r>
            <w:r w:rsidRPr="00466AF6">
              <w:rPr>
                <w:rFonts w:ascii="Times New Roman" w:hAnsi="Times New Roman"/>
                <w:sz w:val="24"/>
                <w:szCs w:val="24"/>
                <w:highlight w:val="yellow"/>
              </w:rPr>
              <w:t>CA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or </w:t>
            </w:r>
            <w:r w:rsidRPr="00466AF6">
              <w:rPr>
                <w:rFonts w:ascii="Times New Roman" w:hAnsi="Times New Roman"/>
                <w:sz w:val="24"/>
                <w:szCs w:val="24"/>
                <w:highlight w:val="yellow"/>
              </w:rPr>
              <w:t>players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are performing </w:t>
            </w:r>
            <w:r w:rsidRPr="00466AF6">
              <w:rPr>
                <w:rFonts w:ascii="Times New Roman" w:hAnsi="Times New Roman"/>
                <w:sz w:val="24"/>
                <w:szCs w:val="24"/>
                <w:highlight w:val="yellow"/>
              </w:rPr>
              <w:t>database maintenance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466AF6">
              <w:rPr>
                <w:rFonts w:ascii="Times New Roman" w:hAnsi="Times New Roman"/>
                <w:sz w:val="24"/>
                <w:szCs w:val="24"/>
                <w:highlight w:val="yellow"/>
              </w:rPr>
              <w:t>System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will perform periodic </w:t>
            </w:r>
            <w:r w:rsidRPr="00466AF6">
              <w:rPr>
                <w:rFonts w:ascii="Times New Roman" w:hAnsi="Times New Roman"/>
                <w:sz w:val="24"/>
                <w:szCs w:val="24"/>
                <w:highlight w:val="yellow"/>
              </w:rPr>
              <w:t>backups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ensure </w:t>
            </w:r>
            <w:r w:rsidRPr="00466AF6">
              <w:rPr>
                <w:rFonts w:ascii="Times New Roman" w:hAnsi="Times New Roman"/>
                <w:sz w:val="24"/>
                <w:szCs w:val="24"/>
                <w:highlight w:val="yellow"/>
              </w:rPr>
              <w:t>data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is </w:t>
            </w:r>
            <w:r w:rsidRPr="00466AF6">
              <w:rPr>
                <w:rFonts w:ascii="Times New Roman" w:hAnsi="Times New Roman"/>
                <w:sz w:val="24"/>
                <w:szCs w:val="24"/>
                <w:highlight w:val="yellow"/>
              </w:rPr>
              <w:t>contained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</w:t>
            </w:r>
            <w:r w:rsidR="00466AF6"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no work is lost</w:t>
            </w:r>
          </w:p>
        </w:tc>
      </w:tr>
      <w:tr w14:paraId="1D8FE6B8" w:rsidR="00F0653F" w:rsidRPr="00F0653F" w:rsidTr="005573CD">
        <w:tc>
          <w:tcPr>
            <w:tcW w:w="3813" w:type="dxa"/>
          </w:tcPr>
          <w:p w14:paraId="4DC6B7DB" w:rsidR="00F0653F" w:rsidRPr="00F0653F" w:rsidRDefault="00F0653F" w:rsidP="00AB22A3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617" w:type="dxa"/>
          </w:tcPr>
          <w:p w14:paraId="1EF51FF9" w:rsidR="00F0653F" w:rsidRPr="00F0653F" w:rsidRDefault="00217C5C" w:rsidP="00217C5C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TBD</w:t>
            </w:r>
          </w:p>
        </w:tc>
      </w:tr>
      <w:tr w14:paraId="697D49B8" w:rsidR="00F0653F" w:rsidRPr="00F0653F" w:rsidTr="005573CD">
        <w:tc>
          <w:tcPr>
            <w:tcW w:w="3813" w:type="dxa"/>
          </w:tcPr>
          <w:p w14:paraId="6ED97A04" w:rsidR="00F0653F" w:rsidRPr="00F0653F" w:rsidRDefault="00F0653F" w:rsidP="00AB22A3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Post-conditions</w:t>
            </w:r>
          </w:p>
        </w:tc>
        <w:tc>
          <w:tcPr>
            <w:tcW w:w="7617" w:type="dxa"/>
          </w:tcPr>
          <w:p w14:paraId="6050CDBE" w:rsidR="00F0653F" w:rsidRPr="00F0653F" w:rsidRDefault="00217C5C" w:rsidP="00AB22A3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6AF6">
              <w:rPr>
                <w:rFonts w:ascii="Times New Roman" w:hAnsi="Times New Roman"/>
                <w:sz w:val="24"/>
                <w:szCs w:val="24"/>
                <w:highlight w:val="yellow"/>
              </w:rPr>
              <w:t>Data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has a step back procedure for any glitches in </w:t>
            </w:r>
            <w:r w:rsidRPr="00466AF6">
              <w:rPr>
                <w:rFonts w:ascii="Times New Roman" w:hAnsi="Times New Roman"/>
                <w:sz w:val="24"/>
                <w:szCs w:val="24"/>
                <w:highlight w:val="yellow"/>
              </w:rPr>
              <w:t>system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or </w:t>
            </w:r>
            <w:r w:rsidRPr="00466AF6">
              <w:rPr>
                <w:rFonts w:ascii="Times New Roman" w:hAnsi="Times New Roman"/>
                <w:sz w:val="24"/>
                <w:szCs w:val="24"/>
                <w:highlight w:val="yellow"/>
              </w:rPr>
              <w:t>program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3AE561F4" w:rsidR="00F0653F" w:rsidRPr="00F0653F" w:rsidRDefault="00F0653F" w:rsidP="00F0653F">
      <w:pPr>
        <w:pStyle w:val="Caption"/>
        <w:keepNext/>
        <w:keepLines/>
        <w:rPr>
          <w:rFonts w:ascii="Times New Roman" w:hAnsi="Times New Roman" w:cs="Times New Roman"/>
        </w:rPr>
      </w:pPr>
    </w:p>
    <w:p w14:paraId="11068D47" w:rsidR="001A0FE4" w:rsidRDefault="001A0FE4" w:rsidP="00F0653F">
      <w:pPr>
        <w:pStyle w:val="Caption"/>
        <w:keepNext/>
        <w:keepLines/>
        <w:rPr>
          <w:rFonts w:ascii="Times New Roman" w:hAnsi="Times New Roman" w:cs="Times New Roman"/>
        </w:rPr>
      </w:pPr>
    </w:p>
    <w:p w14:paraId="72C36B43" w:rsidR="00EA5EAC" w:rsidRPr="00EA5EAC" w:rsidRDefault="00EA5EAC" w:rsidP="00EA5EAC"/>
    <w:p w14:paraId="7E27A177" w:rsidR="001A0FE4" w:rsidRPr="00C820F4" w:rsidRDefault="001A0FE4" w:rsidP="001A0FE4">
      <w:pPr>
        <w:pStyle w:val="Caption"/>
        <w:keepNext/>
        <w:keepLines/>
        <w:rPr>
          <w:rFonts w:ascii="Times New Roman" w:hAnsi="Times New Roman" w:cs="Times New Roman"/>
          <w:sz w:val="40"/>
          <w:szCs w:val="40"/>
          <w:u w:val="single"/>
        </w:rPr>
      </w:pPr>
      <w:r w:rsidRPr="00C820F4">
        <w:rPr>
          <w:rFonts w:ascii="Times New Roman" w:hAnsi="Times New Roman" w:cs="Times New Roman"/>
          <w:sz w:val="40"/>
          <w:szCs w:val="40"/>
          <w:u w:val="single"/>
        </w:rPr>
        <w:lastRenderedPageBreak/>
        <w:t>UC 6.0 Errors</w:t>
      </w:r>
    </w:p>
    <w:p w14:paraId="54D6A9A3" w:rsidR="00F507CD" w:rsidRPr="00F0653F" w:rsidRDefault="004C3AE4" w:rsidP="005573CD">
      <w:pPr>
        <w:pStyle w:val="Caption"/>
        <w:keepNext/>
        <w:keepLines/>
        <w:rPr>
          <w:rFonts w:ascii="Times New Roman" w:hAnsi="Times New Roman" w:cs="Times New Roman"/>
        </w:rPr>
      </w:pPr>
      <w:r w:rsidRPr="00F0653F">
        <w:rPr>
          <w:rFonts w:ascii="Times New Roman" w:hAnsi="Times New Roman" w:cs="Times New Roman"/>
        </w:rPr>
        <w:t>UC-6.1</w:t>
      </w:r>
      <w:r w:rsidR="00F507CD" w:rsidRPr="00F0653F">
        <w:rPr>
          <w:rFonts w:ascii="Times New Roman" w:hAnsi="Times New Roman" w:cs="Times New Roman"/>
        </w:rPr>
        <w:tab/>
      </w:r>
      <w:r w:rsidRPr="00F0653F">
        <w:rPr>
          <w:rFonts w:ascii="Times New Roman" w:hAnsi="Times New Roman" w:cs="Times New Roman"/>
        </w:rPr>
        <w:t>Error Messages</w:t>
      </w:r>
    </w:p>
    <w:tbl>
      <w:tblPr>
        <w:tblW w:w="11430" w:type="dxa"/>
        <w:tblInd w:w="-10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3813"/>
        <w:gridCol w:w="7617"/>
      </w:tblGrid>
      <w:tr w14:paraId="301077C1" w:rsidR="00F507CD" w:rsidRPr="00F0653F" w:rsidTr="005573CD">
        <w:tc>
          <w:tcPr>
            <w:tcW w:w="3813" w:type="dxa"/>
          </w:tcPr>
          <w:p w14:paraId="52F7A3D5" w:rsidR="00F507CD" w:rsidRPr="00F0653F" w:rsidRDefault="00F507CD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User Task</w:t>
            </w:r>
          </w:p>
        </w:tc>
        <w:tc>
          <w:tcPr>
            <w:tcW w:w="7617" w:type="dxa"/>
          </w:tcPr>
          <w:p w14:paraId="3A07543D" w:rsidR="00F507CD" w:rsidRPr="00F0653F" w:rsidRDefault="003A4683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B7728">
              <w:rPr>
                <w:rFonts w:ascii="Times New Roman" w:hAnsi="Times New Roman"/>
                <w:sz w:val="24"/>
                <w:szCs w:val="24"/>
                <w:highlight w:val="yellow"/>
              </w:rPr>
              <w:t>Player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Logs in</w:t>
            </w:r>
          </w:p>
        </w:tc>
      </w:tr>
      <w:tr w14:paraId="1737ED70" w:rsidR="00F507CD" w:rsidRPr="00F0653F" w:rsidTr="005573CD">
        <w:tc>
          <w:tcPr>
            <w:tcW w:w="3813" w:type="dxa"/>
          </w:tcPr>
          <w:p w14:paraId="04F1F571" w:rsidR="00F507CD" w:rsidRPr="00F0653F" w:rsidRDefault="00F507CD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7617" w:type="dxa"/>
          </w:tcPr>
          <w:p w14:paraId="14544190" w:rsidR="00F507CD" w:rsidRPr="00F0653F" w:rsidRDefault="003A4683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B7728">
              <w:rPr>
                <w:rFonts w:ascii="Times New Roman" w:hAnsi="Times New Roman"/>
                <w:sz w:val="24"/>
                <w:szCs w:val="24"/>
                <w:highlight w:val="yellow"/>
              </w:rPr>
              <w:t>Player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Logs in with </w:t>
            </w:r>
            <w:r w:rsidRPr="001B7728">
              <w:rPr>
                <w:rFonts w:ascii="Times New Roman" w:hAnsi="Times New Roman"/>
                <w:sz w:val="24"/>
                <w:szCs w:val="24"/>
                <w:highlight w:val="yellow"/>
              </w:rPr>
              <w:t>correct credentials</w:t>
            </w:r>
          </w:p>
        </w:tc>
      </w:tr>
      <w:tr w14:paraId="50E9CDB5" w:rsidR="00F507CD" w:rsidRPr="00F0653F" w:rsidTr="005573CD">
        <w:tc>
          <w:tcPr>
            <w:tcW w:w="3813" w:type="dxa"/>
          </w:tcPr>
          <w:p w14:paraId="3672F1C3" w:rsidR="00F507CD" w:rsidRPr="00F0653F" w:rsidRDefault="00F507CD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7617" w:type="dxa"/>
          </w:tcPr>
          <w:p w14:paraId="20555645" w:rsidR="00F507CD" w:rsidRPr="00F0653F" w:rsidRDefault="003A4683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B7728">
              <w:rPr>
                <w:rFonts w:ascii="Times New Roman" w:hAnsi="Times New Roman"/>
                <w:sz w:val="24"/>
                <w:szCs w:val="24"/>
                <w:highlight w:val="yellow"/>
              </w:rPr>
              <w:t>Player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is able to log in successfully</w:t>
            </w:r>
          </w:p>
        </w:tc>
      </w:tr>
      <w:tr w14:paraId="2DFF3A5A" w:rsidR="00F507CD" w:rsidRPr="00F0653F" w:rsidTr="005573CD">
        <w:tc>
          <w:tcPr>
            <w:tcW w:w="3813" w:type="dxa"/>
          </w:tcPr>
          <w:p w14:paraId="347EBB69" w:rsidR="00F507CD" w:rsidRPr="00F0653F" w:rsidRDefault="00F507CD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617" w:type="dxa"/>
          </w:tcPr>
          <w:p w14:paraId="0BB1A66A" w:rsidR="00F507CD" w:rsidRPr="00F0653F" w:rsidRDefault="003A4683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653F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Pr="001B7728">
              <w:rPr>
                <w:rFonts w:ascii="Times New Roman" w:hAnsi="Times New Roman"/>
                <w:sz w:val="24"/>
                <w:szCs w:val="24"/>
                <w:highlight w:val="yellow"/>
              </w:rPr>
              <w:t>user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must be logged in as </w:t>
            </w:r>
            <w:r w:rsidRPr="001B7728">
              <w:rPr>
                <w:rFonts w:ascii="Times New Roman" w:hAnsi="Times New Roman"/>
                <w:sz w:val="24"/>
                <w:szCs w:val="24"/>
                <w:highlight w:val="yellow"/>
              </w:rPr>
              <w:t>player</w:t>
            </w:r>
          </w:p>
        </w:tc>
      </w:tr>
      <w:tr w14:paraId="6947787B" w:rsidR="00F507CD" w:rsidRPr="00F0653F" w:rsidTr="005573CD">
        <w:tc>
          <w:tcPr>
            <w:tcW w:w="3813" w:type="dxa"/>
          </w:tcPr>
          <w:p w14:paraId="3D2ECF24" w:rsidR="00F507CD" w:rsidRPr="00F0653F" w:rsidRDefault="00F507CD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617" w:type="dxa"/>
          </w:tcPr>
          <w:p w14:paraId="05B2461F" w:rsidR="00F507CD" w:rsidRPr="00F0653F" w:rsidRDefault="00BF2ED8" w:rsidP="003A4683">
            <w:pPr>
              <w:pStyle w:val="ListParagraph"/>
              <w:keepNext/>
              <w:keepLines/>
              <w:numPr>
                <w:ilvl w:val="0"/>
                <w:numId w:val="38"/>
              </w:numPr>
              <w:tabs>
                <w:tab w:val="left" w:pos="252"/>
              </w:tabs>
              <w:spacing w:before="120" w:after="12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1B7728">
              <w:rPr>
                <w:rFonts w:ascii="Times New Roman" w:hAnsi="Times New Roman"/>
                <w:sz w:val="24"/>
                <w:szCs w:val="24"/>
                <w:highlight w:val="yellow"/>
              </w:rPr>
              <w:t>Player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Logs in</w:t>
            </w:r>
          </w:p>
          <w:p w14:paraId="3EDB5D36" w:rsidR="00BF2ED8" w:rsidRPr="00F0653F" w:rsidRDefault="00BF2ED8" w:rsidP="003A4683">
            <w:pPr>
              <w:pStyle w:val="ListParagraph"/>
              <w:keepNext/>
              <w:keepLines/>
              <w:numPr>
                <w:ilvl w:val="0"/>
                <w:numId w:val="38"/>
              </w:numPr>
              <w:tabs>
                <w:tab w:val="left" w:pos="252"/>
              </w:tabs>
              <w:spacing w:before="120" w:after="12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1B7728">
              <w:rPr>
                <w:rFonts w:ascii="Times New Roman" w:hAnsi="Times New Roman"/>
                <w:sz w:val="24"/>
                <w:szCs w:val="24"/>
                <w:highlight w:val="yellow"/>
              </w:rPr>
              <w:t>Player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sees the </w:t>
            </w:r>
            <w:r w:rsidRPr="001B7728">
              <w:rPr>
                <w:rFonts w:ascii="Times New Roman" w:hAnsi="Times New Roman"/>
                <w:sz w:val="24"/>
                <w:szCs w:val="24"/>
                <w:highlight w:val="yellow"/>
              </w:rPr>
              <w:t>dashboard</w:t>
            </w:r>
          </w:p>
          <w:p w14:paraId="76AA4971" w:rsidR="00BF2ED8" w:rsidRPr="00F0653F" w:rsidRDefault="00BF2ED8" w:rsidP="003A4683">
            <w:pPr>
              <w:pStyle w:val="ListParagraph"/>
              <w:keepNext/>
              <w:keepLines/>
              <w:numPr>
                <w:ilvl w:val="0"/>
                <w:numId w:val="38"/>
              </w:numPr>
              <w:tabs>
                <w:tab w:val="left" w:pos="252"/>
              </w:tabs>
              <w:spacing w:before="120" w:after="12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1B7728">
              <w:rPr>
                <w:rFonts w:ascii="Times New Roman" w:hAnsi="Times New Roman"/>
                <w:sz w:val="24"/>
                <w:szCs w:val="24"/>
                <w:highlight w:val="yellow"/>
              </w:rPr>
              <w:t>Player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updates </w:t>
            </w:r>
            <w:r w:rsidRPr="001B7728">
              <w:rPr>
                <w:rFonts w:ascii="Times New Roman" w:hAnsi="Times New Roman"/>
                <w:sz w:val="24"/>
                <w:szCs w:val="24"/>
                <w:highlight w:val="yellow"/>
              </w:rPr>
              <w:t>personal information</w:t>
            </w:r>
          </w:p>
          <w:p w14:paraId="448C77A6" w:rsidR="00BF2ED8" w:rsidRPr="00F0653F" w:rsidRDefault="00BF2ED8" w:rsidP="003A4683">
            <w:pPr>
              <w:pStyle w:val="ListParagraph"/>
              <w:keepNext/>
              <w:keepLines/>
              <w:numPr>
                <w:ilvl w:val="0"/>
                <w:numId w:val="38"/>
              </w:numPr>
              <w:tabs>
                <w:tab w:val="left" w:pos="252"/>
              </w:tabs>
              <w:spacing w:before="120" w:after="12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1B7728">
              <w:rPr>
                <w:rFonts w:ascii="Times New Roman" w:hAnsi="Times New Roman"/>
                <w:sz w:val="24"/>
                <w:szCs w:val="24"/>
                <w:highlight w:val="yellow"/>
              </w:rPr>
              <w:t>Player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Submit changes</w:t>
            </w:r>
          </w:p>
          <w:p w14:paraId="3D2DE5FD" w:rsidR="00BF2ED8" w:rsidRPr="00F0653F" w:rsidRDefault="00BF2ED8" w:rsidP="003A4683">
            <w:pPr>
              <w:pStyle w:val="ListParagraph"/>
              <w:keepNext/>
              <w:keepLines/>
              <w:numPr>
                <w:ilvl w:val="0"/>
                <w:numId w:val="38"/>
              </w:numPr>
              <w:tabs>
                <w:tab w:val="left" w:pos="252"/>
              </w:tabs>
              <w:spacing w:before="120" w:after="12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1B7728">
              <w:rPr>
                <w:rFonts w:ascii="Times New Roman" w:hAnsi="Times New Roman"/>
                <w:sz w:val="24"/>
                <w:szCs w:val="24"/>
                <w:highlight w:val="yellow"/>
              </w:rPr>
              <w:t>Player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gets an error message and don’t see any confirmation of    </w:t>
            </w:r>
          </w:p>
          <w:p w14:paraId="7BCCC52F" w:rsidR="00BF2ED8" w:rsidRPr="00F0653F" w:rsidRDefault="00BF2ED8" w:rsidP="00BF2ED8">
            <w:pPr>
              <w:pStyle w:val="ListParagraph"/>
              <w:keepNext/>
              <w:keepLines/>
              <w:tabs>
                <w:tab w:val="left" w:pos="252"/>
              </w:tabs>
              <w:spacing w:before="120" w:after="12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   changes</w:t>
            </w:r>
          </w:p>
        </w:tc>
      </w:tr>
      <w:tr w14:paraId="4D9AA5B8" w:rsidR="00F507CD" w:rsidRPr="00F0653F" w:rsidTr="005573CD">
        <w:tc>
          <w:tcPr>
            <w:tcW w:w="3813" w:type="dxa"/>
          </w:tcPr>
          <w:p w14:paraId="6165DA20" w:rsidR="00F507CD" w:rsidRPr="00F0653F" w:rsidRDefault="00F507CD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617" w:type="dxa"/>
          </w:tcPr>
          <w:p w14:paraId="25042409" w:rsidR="00BF2ED8" w:rsidRPr="00F0653F" w:rsidRDefault="00BF2ED8" w:rsidP="00BF2ED8">
            <w:pPr>
              <w:pStyle w:val="ListParagraph"/>
              <w:keepNext/>
              <w:keepLines/>
              <w:numPr>
                <w:ilvl w:val="0"/>
                <w:numId w:val="39"/>
              </w:numPr>
              <w:tabs>
                <w:tab w:val="left" w:pos="252"/>
              </w:tabs>
              <w:spacing w:before="120" w:after="12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 w:rsidRPr="001B7728">
              <w:rPr>
                <w:rFonts w:ascii="Times New Roman" w:hAnsi="Times New Roman"/>
                <w:sz w:val="24"/>
                <w:szCs w:val="24"/>
                <w:highlight w:val="yellow"/>
              </w:rPr>
              <w:t>System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validates all the </w:t>
            </w:r>
            <w:r w:rsidRPr="001B7728">
              <w:rPr>
                <w:rFonts w:ascii="Times New Roman" w:hAnsi="Times New Roman"/>
                <w:sz w:val="24"/>
                <w:szCs w:val="24"/>
                <w:highlight w:val="yellow"/>
              </w:rPr>
              <w:t>information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entered by the </w:t>
            </w:r>
            <w:r w:rsidRPr="001B7728">
              <w:rPr>
                <w:rFonts w:ascii="Times New Roman" w:hAnsi="Times New Roman"/>
                <w:sz w:val="24"/>
                <w:szCs w:val="24"/>
                <w:highlight w:val="yellow"/>
              </w:rPr>
              <w:t>user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and displays a </w:t>
            </w:r>
          </w:p>
          <w:p w14:paraId="7BF8B2ED" w:rsidR="00F507CD" w:rsidRPr="00F0653F" w:rsidRDefault="00BF2ED8" w:rsidP="00BF2ED8">
            <w:pPr>
              <w:pStyle w:val="ListParagraph"/>
              <w:keepNext/>
              <w:keepLines/>
              <w:tabs>
                <w:tab w:val="left" w:pos="252"/>
              </w:tabs>
              <w:spacing w:before="120" w:after="12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Pr="001B7728">
              <w:rPr>
                <w:rFonts w:ascii="Times New Roman" w:hAnsi="Times New Roman"/>
                <w:sz w:val="24"/>
                <w:szCs w:val="24"/>
                <w:highlight w:val="yellow"/>
              </w:rPr>
              <w:t>successful message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if there is no error</w:t>
            </w:r>
          </w:p>
        </w:tc>
      </w:tr>
      <w:tr w14:paraId="3A474D0A" w:rsidR="00F507CD" w:rsidRPr="00F0653F" w:rsidTr="005573CD">
        <w:tc>
          <w:tcPr>
            <w:tcW w:w="3813" w:type="dxa"/>
          </w:tcPr>
          <w:p w14:paraId="15018D6B" w:rsidR="00F507CD" w:rsidRPr="00F0653F" w:rsidRDefault="00F507CD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Post-conditions</w:t>
            </w:r>
          </w:p>
        </w:tc>
        <w:tc>
          <w:tcPr>
            <w:tcW w:w="7617" w:type="dxa"/>
          </w:tcPr>
          <w:p w14:paraId="5E929CF2" w:rsidR="00F507CD" w:rsidRPr="00F0653F" w:rsidRDefault="00BF2ED8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653F">
              <w:rPr>
                <w:rFonts w:ascii="Times New Roman" w:hAnsi="Times New Roman"/>
                <w:sz w:val="24"/>
                <w:szCs w:val="24"/>
              </w:rPr>
              <w:t xml:space="preserve">After </w:t>
            </w:r>
            <w:r w:rsidRPr="001B7728">
              <w:rPr>
                <w:rFonts w:ascii="Times New Roman" w:hAnsi="Times New Roman"/>
                <w:sz w:val="24"/>
                <w:szCs w:val="24"/>
                <w:highlight w:val="yellow"/>
              </w:rPr>
              <w:t>player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submits information, an </w:t>
            </w:r>
            <w:r w:rsidRPr="001B7728">
              <w:rPr>
                <w:rFonts w:ascii="Times New Roman" w:hAnsi="Times New Roman"/>
                <w:sz w:val="24"/>
                <w:szCs w:val="24"/>
                <w:highlight w:val="yellow"/>
              </w:rPr>
              <w:t>error message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is displayed</w:t>
            </w:r>
          </w:p>
        </w:tc>
      </w:tr>
    </w:tbl>
    <w:p w14:paraId="58A24F15" w:rsidR="00D61447" w:rsidRPr="00F0653F" w:rsidRDefault="00D61447" w:rsidP="00F0653F">
      <w:pPr>
        <w:pStyle w:val="Caption"/>
        <w:keepNext/>
        <w:keepLines/>
        <w:rPr>
          <w:rFonts w:ascii="Times New Roman" w:hAnsi="Times New Roman" w:cs="Times New Roman"/>
        </w:rPr>
      </w:pPr>
    </w:p>
    <w:p w14:paraId="100B4989" w:rsidR="00F507CD" w:rsidRPr="00F0653F" w:rsidRDefault="004C3AE4" w:rsidP="00EA5EAC">
      <w:pPr>
        <w:pStyle w:val="Caption"/>
        <w:keepNext/>
        <w:keepLines/>
        <w:rPr>
          <w:rFonts w:ascii="Times New Roman" w:hAnsi="Times New Roman" w:cs="Times New Roman"/>
        </w:rPr>
      </w:pPr>
      <w:r w:rsidRPr="00F0653F">
        <w:rPr>
          <w:rFonts w:ascii="Times New Roman" w:hAnsi="Times New Roman" w:cs="Times New Roman"/>
        </w:rPr>
        <w:t>UC-6.2</w:t>
      </w:r>
      <w:r w:rsidR="00F507CD" w:rsidRPr="00F0653F">
        <w:rPr>
          <w:rFonts w:ascii="Times New Roman" w:hAnsi="Times New Roman" w:cs="Times New Roman"/>
        </w:rPr>
        <w:tab/>
      </w:r>
      <w:r w:rsidRPr="00F0653F">
        <w:rPr>
          <w:rFonts w:ascii="Times New Roman" w:hAnsi="Times New Roman" w:cs="Times New Roman"/>
        </w:rPr>
        <w:t>Error Message Handling</w:t>
      </w:r>
    </w:p>
    <w:tbl>
      <w:tblPr>
        <w:tblW w:w="11430" w:type="dxa"/>
        <w:tblInd w:w="-10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3813"/>
        <w:gridCol w:w="7617"/>
      </w:tblGrid>
      <w:tr w14:paraId="0FFB2931" w:rsidR="00F507CD" w:rsidRPr="00F0653F" w:rsidTr="00EA5EAC">
        <w:tc>
          <w:tcPr>
            <w:tcW w:w="3813" w:type="dxa"/>
          </w:tcPr>
          <w:p w14:paraId="799848E5" w:rsidR="00F507CD" w:rsidRPr="00F0653F" w:rsidRDefault="00F507CD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User Task</w:t>
            </w:r>
          </w:p>
        </w:tc>
        <w:tc>
          <w:tcPr>
            <w:tcW w:w="7617" w:type="dxa"/>
          </w:tcPr>
          <w:p w14:paraId="2C8F1D44" w:rsidR="00F507CD" w:rsidRPr="00F0653F" w:rsidRDefault="00D61447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B7728">
              <w:rPr>
                <w:rFonts w:ascii="Times New Roman" w:hAnsi="Times New Roman"/>
                <w:sz w:val="24"/>
                <w:szCs w:val="24"/>
                <w:highlight w:val="yellow"/>
              </w:rPr>
              <w:t>Coach/Admin</w:t>
            </w:r>
            <w:r w:rsidR="00BF2ED8" w:rsidRPr="00F0653F">
              <w:rPr>
                <w:rFonts w:ascii="Times New Roman" w:hAnsi="Times New Roman"/>
                <w:sz w:val="24"/>
                <w:szCs w:val="24"/>
              </w:rPr>
              <w:t xml:space="preserve"> Logs in</w:t>
            </w:r>
          </w:p>
        </w:tc>
      </w:tr>
      <w:tr w14:paraId="2ECC0C9E" w:rsidR="00F507CD" w:rsidRPr="00F0653F" w:rsidTr="00EA5EAC">
        <w:tc>
          <w:tcPr>
            <w:tcW w:w="3813" w:type="dxa"/>
          </w:tcPr>
          <w:p w14:paraId="5B6CE129" w:rsidR="00F507CD" w:rsidRPr="00F0653F" w:rsidRDefault="00F507CD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7617" w:type="dxa"/>
          </w:tcPr>
          <w:p w14:paraId="11265F38" w:rsidR="00F507CD" w:rsidRPr="00F0653F" w:rsidRDefault="00D61447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B7728">
              <w:rPr>
                <w:rFonts w:ascii="Times New Roman" w:hAnsi="Times New Roman"/>
                <w:sz w:val="24"/>
                <w:szCs w:val="24"/>
                <w:highlight w:val="yellow"/>
              </w:rPr>
              <w:t>C/A</w:t>
            </w:r>
            <w:r w:rsidR="00BF2ED8" w:rsidRPr="00F0653F">
              <w:rPr>
                <w:rFonts w:ascii="Times New Roman" w:hAnsi="Times New Roman"/>
                <w:sz w:val="24"/>
                <w:szCs w:val="24"/>
              </w:rPr>
              <w:t xml:space="preserve"> Logs in to see </w:t>
            </w:r>
            <w:r w:rsidR="00BF2ED8" w:rsidRPr="001B7728">
              <w:rPr>
                <w:rFonts w:ascii="Times New Roman" w:hAnsi="Times New Roman"/>
                <w:sz w:val="24"/>
                <w:szCs w:val="24"/>
                <w:highlight w:val="yellow"/>
              </w:rPr>
              <w:t>errors/issues</w:t>
            </w:r>
            <w:r w:rsidR="00BF2ED8" w:rsidRPr="00F0653F">
              <w:rPr>
                <w:rFonts w:ascii="Times New Roman" w:hAnsi="Times New Roman"/>
                <w:sz w:val="24"/>
                <w:szCs w:val="24"/>
              </w:rPr>
              <w:t xml:space="preserve"> in the system</w:t>
            </w:r>
          </w:p>
        </w:tc>
      </w:tr>
      <w:tr w14:paraId="068A1639" w:rsidR="00F507CD" w:rsidRPr="00F0653F" w:rsidTr="00EA5EAC">
        <w:tc>
          <w:tcPr>
            <w:tcW w:w="3813" w:type="dxa"/>
          </w:tcPr>
          <w:p w14:paraId="7787B5D0" w:rsidR="00F507CD" w:rsidRPr="00F0653F" w:rsidRDefault="00F507CD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7617" w:type="dxa"/>
          </w:tcPr>
          <w:p w14:paraId="0767E09E" w:rsidR="00F507CD" w:rsidRPr="00F0653F" w:rsidRDefault="00D61447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B7728">
              <w:rPr>
                <w:rFonts w:ascii="Times New Roman" w:hAnsi="Times New Roman"/>
                <w:sz w:val="24"/>
                <w:szCs w:val="24"/>
                <w:highlight w:val="yellow"/>
              </w:rPr>
              <w:t>C/A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has admin rights to handle and fix </w:t>
            </w:r>
            <w:r w:rsidRPr="001B7728">
              <w:rPr>
                <w:rFonts w:ascii="Times New Roman" w:hAnsi="Times New Roman"/>
                <w:sz w:val="24"/>
                <w:szCs w:val="24"/>
                <w:highlight w:val="yellow"/>
              </w:rPr>
              <w:t>errors</w:t>
            </w:r>
          </w:p>
        </w:tc>
      </w:tr>
      <w:tr w14:paraId="58369737" w:rsidR="00F507CD" w:rsidRPr="00F0653F" w:rsidTr="00EA5EAC">
        <w:tc>
          <w:tcPr>
            <w:tcW w:w="3813" w:type="dxa"/>
          </w:tcPr>
          <w:p w14:paraId="4A2F57E6" w:rsidR="00F507CD" w:rsidRPr="00F0653F" w:rsidRDefault="00F507CD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617" w:type="dxa"/>
          </w:tcPr>
          <w:p w14:paraId="0726C1EF" w:rsidR="00F507CD" w:rsidRPr="00F0653F" w:rsidRDefault="00D61447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B7728">
              <w:rPr>
                <w:rFonts w:ascii="Times New Roman" w:hAnsi="Times New Roman"/>
                <w:sz w:val="24"/>
                <w:szCs w:val="24"/>
                <w:highlight w:val="yellow"/>
              </w:rPr>
              <w:t>C/A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must have authentication rights</w:t>
            </w:r>
          </w:p>
        </w:tc>
      </w:tr>
      <w:tr w14:paraId="6EACE877" w:rsidR="00F507CD" w:rsidRPr="00F0653F" w:rsidTr="00EA5EAC">
        <w:tc>
          <w:tcPr>
            <w:tcW w:w="3813" w:type="dxa"/>
          </w:tcPr>
          <w:p w14:paraId="3DBBBFA2" w:rsidR="00F507CD" w:rsidRPr="00F0653F" w:rsidRDefault="00F507CD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617" w:type="dxa"/>
          </w:tcPr>
          <w:p w14:paraId="2FD0BA8E" w:rsidR="00F507CD" w:rsidRPr="00F0653F" w:rsidRDefault="00D61447" w:rsidP="00D61447">
            <w:pPr>
              <w:pStyle w:val="ListParagraph"/>
              <w:keepNext/>
              <w:keepLines/>
              <w:numPr>
                <w:ilvl w:val="0"/>
                <w:numId w:val="40"/>
              </w:numPr>
              <w:spacing w:before="120" w:after="120" w:line="24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 w:rsidRPr="001B7728">
              <w:rPr>
                <w:rFonts w:ascii="Times New Roman" w:hAnsi="Times New Roman"/>
                <w:sz w:val="24"/>
                <w:szCs w:val="24"/>
                <w:highlight w:val="yellow"/>
              </w:rPr>
              <w:t>C/A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Logs in</w:t>
            </w:r>
          </w:p>
          <w:p w14:paraId="69112B4E" w:rsidR="00D61447" w:rsidRPr="00F0653F" w:rsidRDefault="00D61447" w:rsidP="00D61447">
            <w:pPr>
              <w:pStyle w:val="ListParagraph"/>
              <w:keepNext/>
              <w:keepLines/>
              <w:numPr>
                <w:ilvl w:val="0"/>
                <w:numId w:val="40"/>
              </w:numPr>
              <w:spacing w:before="120" w:after="120" w:line="24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 w:rsidRPr="001B7728">
              <w:rPr>
                <w:rFonts w:ascii="Times New Roman" w:hAnsi="Times New Roman"/>
                <w:sz w:val="24"/>
                <w:szCs w:val="24"/>
                <w:highlight w:val="yellow"/>
              </w:rPr>
              <w:t>Coach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opens the </w:t>
            </w:r>
            <w:r w:rsidRPr="001B7728">
              <w:rPr>
                <w:rFonts w:ascii="Times New Roman" w:hAnsi="Times New Roman"/>
                <w:sz w:val="24"/>
                <w:szCs w:val="24"/>
                <w:highlight w:val="yellow"/>
              </w:rPr>
              <w:t>error messages window</w:t>
            </w:r>
          </w:p>
          <w:p w14:paraId="42151171" w:rsidR="00D61447" w:rsidRPr="00F0653F" w:rsidRDefault="00D61447" w:rsidP="00D61447">
            <w:pPr>
              <w:pStyle w:val="ListParagraph"/>
              <w:keepNext/>
              <w:keepLines/>
              <w:numPr>
                <w:ilvl w:val="0"/>
                <w:numId w:val="40"/>
              </w:numPr>
              <w:spacing w:before="120" w:after="120" w:line="24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 w:rsidRPr="001B7728">
              <w:rPr>
                <w:rFonts w:ascii="Times New Roman" w:hAnsi="Times New Roman"/>
                <w:sz w:val="24"/>
                <w:szCs w:val="24"/>
                <w:highlight w:val="yellow"/>
              </w:rPr>
              <w:t>Coach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corrects the errors and saves the changes</w:t>
            </w:r>
          </w:p>
          <w:p w14:paraId="35ADA77D" w:rsidR="00D61447" w:rsidRPr="00F0653F" w:rsidRDefault="00D61447" w:rsidP="00D61447">
            <w:pPr>
              <w:pStyle w:val="ListParagraph"/>
              <w:keepNext/>
              <w:keepLines/>
              <w:numPr>
                <w:ilvl w:val="0"/>
                <w:numId w:val="40"/>
              </w:numPr>
              <w:spacing w:before="120" w:after="120" w:line="24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 w:rsidRPr="001B7728">
              <w:rPr>
                <w:rFonts w:ascii="Times New Roman" w:hAnsi="Times New Roman"/>
                <w:sz w:val="24"/>
                <w:szCs w:val="24"/>
                <w:highlight w:val="yellow"/>
              </w:rPr>
              <w:t>Coach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tests the </w:t>
            </w:r>
            <w:r w:rsidRPr="001B7728">
              <w:rPr>
                <w:rFonts w:ascii="Times New Roman" w:hAnsi="Times New Roman"/>
                <w:sz w:val="24"/>
                <w:szCs w:val="24"/>
                <w:highlight w:val="yellow"/>
              </w:rPr>
              <w:t>system</w:t>
            </w:r>
            <w:r w:rsidRPr="00F0653F">
              <w:rPr>
                <w:rFonts w:ascii="Times New Roman" w:hAnsi="Times New Roman"/>
                <w:sz w:val="24"/>
                <w:szCs w:val="24"/>
              </w:rPr>
              <w:t xml:space="preserve"> to make sure all changes are saved and there is no validation error</w:t>
            </w:r>
          </w:p>
        </w:tc>
      </w:tr>
      <w:tr w14:paraId="2C4E7A94" w:rsidR="00F507CD" w:rsidRPr="00F0653F" w:rsidTr="00EA5EAC">
        <w:tc>
          <w:tcPr>
            <w:tcW w:w="3813" w:type="dxa"/>
          </w:tcPr>
          <w:p w14:paraId="692733E5" w:rsidR="00F507CD" w:rsidRPr="00F0653F" w:rsidRDefault="00F507CD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617" w:type="dxa"/>
          </w:tcPr>
          <w:p w14:paraId="21757088" w:rsidR="00F507CD" w:rsidRPr="00F0653F" w:rsidRDefault="00D61447" w:rsidP="00D61447">
            <w:pPr>
              <w:pStyle w:val="ListParagraph"/>
              <w:keepNext/>
              <w:keepLines/>
              <w:numPr>
                <w:ilvl w:val="0"/>
                <w:numId w:val="39"/>
              </w:numPr>
              <w:spacing w:before="120" w:after="120" w:line="240" w:lineRule="auto"/>
              <w:ind w:left="252" w:hanging="270"/>
              <w:rPr>
                <w:rFonts w:ascii="Times New Roman" w:hAnsi="Times New Roman"/>
                <w:sz w:val="24"/>
                <w:szCs w:val="24"/>
              </w:rPr>
            </w:pPr>
            <w:r w:rsidRPr="00F0653F">
              <w:rPr>
                <w:rFonts w:ascii="Times New Roman" w:hAnsi="Times New Roman"/>
                <w:sz w:val="24"/>
                <w:szCs w:val="24"/>
              </w:rPr>
              <w:t>There are no error messages</w:t>
            </w:r>
          </w:p>
        </w:tc>
      </w:tr>
      <w:tr w14:paraId="443B1882" w:rsidR="00F507CD" w:rsidRPr="00F0653F" w:rsidTr="00EA5EAC">
        <w:tc>
          <w:tcPr>
            <w:tcW w:w="3813" w:type="dxa"/>
          </w:tcPr>
          <w:p w14:paraId="4C7A15A0" w:rsidR="00F507CD" w:rsidRPr="00F0653F" w:rsidRDefault="00F507CD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653F">
              <w:rPr>
                <w:rFonts w:ascii="Times New Roman" w:hAnsi="Times New Roman"/>
                <w:b/>
                <w:bCs/>
                <w:sz w:val="24"/>
                <w:szCs w:val="24"/>
              </w:rPr>
              <w:t>Post-conditions</w:t>
            </w:r>
          </w:p>
        </w:tc>
        <w:tc>
          <w:tcPr>
            <w:tcW w:w="7617" w:type="dxa"/>
          </w:tcPr>
          <w:p w14:paraId="35958546" w:rsidR="00F507CD" w:rsidRPr="00F0653F" w:rsidRDefault="00D61447" w:rsidP="00F0625A">
            <w:pPr>
              <w:keepNext/>
              <w:keepLines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653F">
              <w:rPr>
                <w:rFonts w:ascii="Times New Roman" w:hAnsi="Times New Roman"/>
                <w:sz w:val="24"/>
                <w:szCs w:val="24"/>
              </w:rPr>
              <w:t>If there is no validation error, all changes are saved</w:t>
            </w:r>
          </w:p>
        </w:tc>
      </w:tr>
    </w:tbl>
    <w:p w14:paraId="025ADC48" w:rsidR="00C820F4" w:rsidRPr="00C820F4" w:rsidRDefault="00C820F4" w:rsidP="00C820F4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sectPr w:rsidR="00C820F4" w:rsidRPr="00C820F4" w:rsidSect="00097713">
      <w:footerReference w:type="even" r:id="rId8"/>
      <w:footerReference w:type="default" r:id="rId9"/>
      <w:pgSz w:w="12240" w:h="15840"/>
      <w:pgMar w:top="540" w:right="1440" w:bottom="990" w:left="1440" w:header="720" w:footer="33" w:gutter="0"/>
      <w:cols w:space="720"/>
      <w:titlePg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w14:paraId="3E0EA14F" w:rsidR="00B11726" w:rsidRDefault="00B11726" w:rsidP="00DD0BD1">
      <w:pPr>
        <w:spacing w:after="0" w:line="240" w:lineRule="auto"/>
      </w:pPr>
      <w:r>
        <w:separator/>
      </w:r>
    </w:p>
    <w:p w14:paraId="5CF0A065" w:rsidR="00B11726" w:rsidRDefault="00B11726"/>
  </w:endnote>
  <w:endnote w:type="continuationSeparator" w:id="0">
    <w:p w14:paraId="6FF06805" w:rsidR="00B11726" w:rsidRDefault="00B11726" w:rsidP="00DD0BD1">
      <w:pPr>
        <w:spacing w:after="0" w:line="240" w:lineRule="auto"/>
      </w:pPr>
      <w:r>
        <w:continuationSeparator/>
      </w:r>
    </w:p>
    <w:p w14:paraId="35C1A49D" w:rsidR="00B11726" w:rsidRDefault="00B1172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w14:paraId="073C03EB" w:rsidR="00AB22A3" w:rsidRDefault="00E67967" w:rsidP="006C08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B22A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B22A3">
      <w:rPr>
        <w:rStyle w:val="PageNumber"/>
        <w:noProof/>
      </w:rPr>
      <w:t>2</w:t>
    </w:r>
    <w:r>
      <w:rPr>
        <w:rStyle w:val="PageNumber"/>
      </w:rPr>
      <w:fldChar w:fldCharType="end"/>
    </w:r>
  </w:p>
  <w:p w14:paraId="4EAA9DA0" w:rsidR="00AB22A3" w:rsidRDefault="00AB22A3" w:rsidP="00632386">
    <w:pPr>
      <w:pStyle w:val="Footer"/>
      <w:ind w:right="360"/>
    </w:pPr>
  </w:p>
  <w:p w14:paraId="2DF37FCC" w:rsidR="00AB22A3" w:rsidRDefault="00AB22A3"/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w14:paraId="07EF9E25" w:rsidR="00AB22A3" w:rsidRDefault="00AB22A3" w:rsidP="00B265D1">
    <w:pPr>
      <w:pStyle w:val="Footer"/>
      <w:framePr w:wrap="around" w:vAnchor="page" w:hAnchor="page" w:x="10053" w:y="15050"/>
      <w:rPr>
        <w:rStyle w:val="PageNumber"/>
      </w:rPr>
    </w:pPr>
    <w:r>
      <w:rPr>
        <w:rStyle w:val="PageNumber"/>
      </w:rPr>
      <w:t xml:space="preserve">Page </w:t>
    </w:r>
    <w:r w:rsidR="00E67967"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E67967">
      <w:rPr>
        <w:rStyle w:val="PageNumber"/>
      </w:rPr>
      <w:fldChar w:fldCharType="separate"/>
    </w:r>
    <w:r w:rsidR="006D6B11">
      <w:rPr>
        <w:rStyle w:val="PageNumber"/>
        <w:noProof/>
      </w:rPr>
      <w:t>5</w:t>
    </w:r>
    <w:r w:rsidR="00E67967">
      <w:rPr>
        <w:rStyle w:val="PageNumber"/>
      </w:rPr>
      <w:fldChar w:fldCharType="end"/>
    </w:r>
    <w:r>
      <w:rPr>
        <w:rStyle w:val="PageNumber"/>
      </w:rPr>
      <w:t xml:space="preserve"> of </w:t>
    </w:r>
    <w:fldSimple w:instr=" NUMPAGES   \* MERGEFORMAT ">
      <w:r w:rsidR="006D6B11" w:rsidRPr="006D6B11">
        <w:rPr>
          <w:rStyle w:val="PageNumber"/>
          <w:noProof/>
        </w:rPr>
        <w:t>10</w:t>
      </w:r>
    </w:fldSimple>
  </w:p>
  <w:p w14:paraId="5CE599CB" w:rsidR="00AB22A3" w:rsidRDefault="00AB22A3"/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w14:paraId="78477E9F" w:rsidR="00B11726" w:rsidRDefault="00B11726" w:rsidP="00DD0BD1">
      <w:pPr>
        <w:spacing w:after="0" w:line="240" w:lineRule="auto"/>
      </w:pPr>
      <w:r>
        <w:separator/>
      </w:r>
    </w:p>
    <w:p w14:paraId="2667A83A" w:rsidR="00B11726" w:rsidRDefault="00B11726"/>
  </w:footnote>
  <w:footnote w:type="continuationSeparator" w:id="0">
    <w:p w14:paraId="105A2D14" w:rsidR="00B11726" w:rsidRDefault="00B11726" w:rsidP="00DD0BD1">
      <w:pPr>
        <w:spacing w:after="0" w:line="240" w:lineRule="auto"/>
      </w:pPr>
      <w:r>
        <w:continuationSeparator/>
      </w:r>
    </w:p>
    <w:p w14:paraId="3466F174" w:rsidR="00B11726" w:rsidRDefault="00B11726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B7A54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5FC01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F7806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95A5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AA422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386F6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6966D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0D2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FB442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3810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15DAD292"/>
    <w:lvl w:ilvl="0">
      <w:numFmt w:val="decimal"/>
      <w:lvlText w:val="*"/>
      <w:lvlJc w:val="left"/>
    </w:lvl>
  </w:abstractNum>
  <w:abstractNum w:abstractNumId="11">
    <w:nsid w:val="034B142F"/>
    <w:multiLevelType w:val="hybridMultilevel"/>
    <w:tmpl w:val="299EF7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8C46C0D"/>
    <w:multiLevelType w:val="multilevel"/>
    <w:tmpl w:val="8B388034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nsid w:val="09012954"/>
    <w:multiLevelType w:val="hybridMultilevel"/>
    <w:tmpl w:val="2C6EF6B2"/>
    <w:lvl w:ilvl="0" w:tplc="4F8295E0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9C501E0"/>
    <w:multiLevelType w:val="hybridMultilevel"/>
    <w:tmpl w:val="41642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E092B52"/>
    <w:multiLevelType w:val="hybridMultilevel"/>
    <w:tmpl w:val="4880C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03F6455"/>
    <w:multiLevelType w:val="hybridMultilevel"/>
    <w:tmpl w:val="C7DA87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2916922"/>
    <w:multiLevelType w:val="hybridMultilevel"/>
    <w:tmpl w:val="2C10E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46C357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9">
    <w:nsid w:val="203265F4"/>
    <w:multiLevelType w:val="hybridMultilevel"/>
    <w:tmpl w:val="20F836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3B506EE"/>
    <w:multiLevelType w:val="hybridMultilevel"/>
    <w:tmpl w:val="1D9677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40A4A30"/>
    <w:multiLevelType w:val="hybridMultilevel"/>
    <w:tmpl w:val="8B3880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7466923"/>
    <w:multiLevelType w:val="hybridMultilevel"/>
    <w:tmpl w:val="5546BE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2A7A5270"/>
    <w:multiLevelType w:val="hybridMultilevel"/>
    <w:tmpl w:val="A71C8E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89E568A"/>
    <w:multiLevelType w:val="hybridMultilevel"/>
    <w:tmpl w:val="AC06E7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C6359BA"/>
    <w:multiLevelType w:val="hybridMultilevel"/>
    <w:tmpl w:val="066E0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0610984"/>
    <w:multiLevelType w:val="hybridMultilevel"/>
    <w:tmpl w:val="EA72B1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28F281B"/>
    <w:multiLevelType w:val="hybridMultilevel"/>
    <w:tmpl w:val="50682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204B41"/>
    <w:multiLevelType w:val="hybridMultilevel"/>
    <w:tmpl w:val="8FDA34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B3861DA"/>
    <w:multiLevelType w:val="hybridMultilevel"/>
    <w:tmpl w:val="CC0C68C6"/>
    <w:lvl w:ilvl="0" w:tplc="CF26668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B8264D"/>
    <w:multiLevelType w:val="hybridMultilevel"/>
    <w:tmpl w:val="0D805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A8725F6"/>
    <w:multiLevelType w:val="hybridMultilevel"/>
    <w:tmpl w:val="2828D81E"/>
    <w:lvl w:ilvl="0" w:tplc="4F8295E0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EFA73A9"/>
    <w:multiLevelType w:val="hybridMultilevel"/>
    <w:tmpl w:val="EC1EBD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5523D06"/>
    <w:multiLevelType w:val="hybridMultilevel"/>
    <w:tmpl w:val="C4D48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A0A473F"/>
    <w:multiLevelType w:val="hybridMultilevel"/>
    <w:tmpl w:val="E5A20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225E1C"/>
    <w:multiLevelType w:val="hybridMultilevel"/>
    <w:tmpl w:val="154C5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C390CBF"/>
    <w:multiLevelType w:val="hybridMultilevel"/>
    <w:tmpl w:val="615EDDEC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7">
    <w:nsid w:val="720F0C41"/>
    <w:multiLevelType w:val="hybridMultilevel"/>
    <w:tmpl w:val="B2A4B9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83F5AAA"/>
    <w:multiLevelType w:val="hybridMultilevel"/>
    <w:tmpl w:val="C9B49F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F9C4A5D"/>
    <w:multiLevelType w:val="hybridMultilevel"/>
    <w:tmpl w:val="4A0885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FF816BF"/>
    <w:multiLevelType w:val="hybridMultilevel"/>
    <w:tmpl w:val="50682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>
      <w:startOverride w:val="1"/>
    </w:lvlOverride>
  </w:num>
  <w:num w:numId="2">
    <w:abstractNumId w:val="33"/>
  </w:num>
  <w:num w:numId="3">
    <w:abstractNumId w:val="3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32"/>
  </w:num>
  <w:num w:numId="15">
    <w:abstractNumId w:val="17"/>
  </w:num>
  <w:num w:numId="16">
    <w:abstractNumId w:val="13"/>
  </w:num>
  <w:num w:numId="17">
    <w:abstractNumId w:val="31"/>
  </w:num>
  <w:num w:numId="18">
    <w:abstractNumId w:val="14"/>
  </w:num>
  <w:num w:numId="19">
    <w:abstractNumId w:val="10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  <w:b w:val="0"/>
          <w:i w:val="0"/>
          <w:sz w:val="22"/>
        </w:rPr>
      </w:lvl>
    </w:lvlOverride>
  </w:num>
  <w:num w:numId="20">
    <w:abstractNumId w:val="29"/>
  </w:num>
  <w:num w:numId="21">
    <w:abstractNumId w:val="25"/>
  </w:num>
  <w:num w:numId="22">
    <w:abstractNumId w:val="37"/>
  </w:num>
  <w:num w:numId="23">
    <w:abstractNumId w:val="27"/>
  </w:num>
  <w:num w:numId="24">
    <w:abstractNumId w:val="40"/>
  </w:num>
  <w:num w:numId="25">
    <w:abstractNumId w:val="15"/>
  </w:num>
  <w:num w:numId="26">
    <w:abstractNumId w:val="16"/>
  </w:num>
  <w:num w:numId="27">
    <w:abstractNumId w:val="38"/>
  </w:num>
  <w:num w:numId="28">
    <w:abstractNumId w:val="19"/>
  </w:num>
  <w:num w:numId="29">
    <w:abstractNumId w:val="26"/>
  </w:num>
  <w:num w:numId="30">
    <w:abstractNumId w:val="21"/>
  </w:num>
  <w:num w:numId="31">
    <w:abstractNumId w:val="11"/>
  </w:num>
  <w:num w:numId="32">
    <w:abstractNumId w:val="23"/>
  </w:num>
  <w:num w:numId="33">
    <w:abstractNumId w:val="30"/>
  </w:num>
  <w:num w:numId="34">
    <w:abstractNumId w:val="22"/>
  </w:num>
  <w:num w:numId="35">
    <w:abstractNumId w:val="39"/>
  </w:num>
  <w:num w:numId="36">
    <w:abstractNumId w:val="12"/>
  </w:num>
  <w:num w:numId="37">
    <w:abstractNumId w:val="24"/>
  </w:num>
  <w:num w:numId="38">
    <w:abstractNumId w:val="36"/>
  </w:num>
  <w:num w:numId="39">
    <w:abstractNumId w:val="35"/>
  </w:num>
  <w:num w:numId="40">
    <w:abstractNumId w:val="20"/>
  </w:num>
  <w:num w:numId="41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20"/>
  <w:attachedTemplate r:id="rId1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FC45E5"/>
    <w:rsid w:val="00000424"/>
    <w:rsid w:val="000228E5"/>
    <w:rsid w:val="00027C59"/>
    <w:rsid w:val="0009120D"/>
    <w:rsid w:val="00097713"/>
    <w:rsid w:val="000B346A"/>
    <w:rsid w:val="000B56C3"/>
    <w:rsid w:val="000C42DA"/>
    <w:rsid w:val="000E3CAA"/>
    <w:rsid w:val="000F3FE8"/>
    <w:rsid w:val="00111299"/>
    <w:rsid w:val="00117454"/>
    <w:rsid w:val="00123BA6"/>
    <w:rsid w:val="00134740"/>
    <w:rsid w:val="00157DA0"/>
    <w:rsid w:val="00164263"/>
    <w:rsid w:val="001725F9"/>
    <w:rsid w:val="00173BB3"/>
    <w:rsid w:val="00176F6B"/>
    <w:rsid w:val="00185218"/>
    <w:rsid w:val="001A06B6"/>
    <w:rsid w:val="001A0FE4"/>
    <w:rsid w:val="001A1847"/>
    <w:rsid w:val="001A33C5"/>
    <w:rsid w:val="001B4C21"/>
    <w:rsid w:val="001B7728"/>
    <w:rsid w:val="001D4D8E"/>
    <w:rsid w:val="0020321E"/>
    <w:rsid w:val="00217C5C"/>
    <w:rsid w:val="002203E7"/>
    <w:rsid w:val="00243728"/>
    <w:rsid w:val="00250179"/>
    <w:rsid w:val="00265162"/>
    <w:rsid w:val="00265578"/>
    <w:rsid w:val="002A106F"/>
    <w:rsid w:val="002C7CE6"/>
    <w:rsid w:val="002D055E"/>
    <w:rsid w:val="00342146"/>
    <w:rsid w:val="00352D26"/>
    <w:rsid w:val="00352EB1"/>
    <w:rsid w:val="003760F9"/>
    <w:rsid w:val="003A4683"/>
    <w:rsid w:val="003B1C63"/>
    <w:rsid w:val="003B4D60"/>
    <w:rsid w:val="003C7EFE"/>
    <w:rsid w:val="003E0399"/>
    <w:rsid w:val="003F616A"/>
    <w:rsid w:val="00403C45"/>
    <w:rsid w:val="00412FE3"/>
    <w:rsid w:val="004349E1"/>
    <w:rsid w:val="004440AE"/>
    <w:rsid w:val="00456756"/>
    <w:rsid w:val="00460EFB"/>
    <w:rsid w:val="00466AF6"/>
    <w:rsid w:val="00467D42"/>
    <w:rsid w:val="00472324"/>
    <w:rsid w:val="00485F2C"/>
    <w:rsid w:val="004B25F4"/>
    <w:rsid w:val="004B67D1"/>
    <w:rsid w:val="004C3075"/>
    <w:rsid w:val="004C3AE4"/>
    <w:rsid w:val="004D370B"/>
    <w:rsid w:val="004D7917"/>
    <w:rsid w:val="004E0A1D"/>
    <w:rsid w:val="004E250B"/>
    <w:rsid w:val="004E776B"/>
    <w:rsid w:val="004F6CFC"/>
    <w:rsid w:val="0050007E"/>
    <w:rsid w:val="005019E2"/>
    <w:rsid w:val="00510364"/>
    <w:rsid w:val="005111D9"/>
    <w:rsid w:val="00512986"/>
    <w:rsid w:val="00535C7F"/>
    <w:rsid w:val="005573CD"/>
    <w:rsid w:val="005611DA"/>
    <w:rsid w:val="005844E7"/>
    <w:rsid w:val="0059786C"/>
    <w:rsid w:val="005B0E56"/>
    <w:rsid w:val="005D6361"/>
    <w:rsid w:val="005E28FA"/>
    <w:rsid w:val="005E5E1F"/>
    <w:rsid w:val="005F7769"/>
    <w:rsid w:val="0060162C"/>
    <w:rsid w:val="00632386"/>
    <w:rsid w:val="00632D5C"/>
    <w:rsid w:val="00667DDE"/>
    <w:rsid w:val="00684B8E"/>
    <w:rsid w:val="00697F44"/>
    <w:rsid w:val="006A5FDB"/>
    <w:rsid w:val="006B1E75"/>
    <w:rsid w:val="006C08F9"/>
    <w:rsid w:val="006C102F"/>
    <w:rsid w:val="006D6B11"/>
    <w:rsid w:val="006E209C"/>
    <w:rsid w:val="006E57CE"/>
    <w:rsid w:val="006F0D69"/>
    <w:rsid w:val="0070274E"/>
    <w:rsid w:val="007029D9"/>
    <w:rsid w:val="00712494"/>
    <w:rsid w:val="0073170E"/>
    <w:rsid w:val="007365B8"/>
    <w:rsid w:val="007845D4"/>
    <w:rsid w:val="007931FA"/>
    <w:rsid w:val="007A3613"/>
    <w:rsid w:val="007B6D18"/>
    <w:rsid w:val="007C11F8"/>
    <w:rsid w:val="007D2B75"/>
    <w:rsid w:val="007D793B"/>
    <w:rsid w:val="007E26BE"/>
    <w:rsid w:val="007F2FC2"/>
    <w:rsid w:val="007F6CDB"/>
    <w:rsid w:val="00807DAD"/>
    <w:rsid w:val="00810357"/>
    <w:rsid w:val="00811D8E"/>
    <w:rsid w:val="00824F5B"/>
    <w:rsid w:val="00830866"/>
    <w:rsid w:val="0084615E"/>
    <w:rsid w:val="00846A59"/>
    <w:rsid w:val="00853FFD"/>
    <w:rsid w:val="00871D6D"/>
    <w:rsid w:val="008720F2"/>
    <w:rsid w:val="00881D62"/>
    <w:rsid w:val="00883093"/>
    <w:rsid w:val="008A75DF"/>
    <w:rsid w:val="008B67E3"/>
    <w:rsid w:val="008B7F35"/>
    <w:rsid w:val="008D6C91"/>
    <w:rsid w:val="00903619"/>
    <w:rsid w:val="00903E5B"/>
    <w:rsid w:val="00906DE9"/>
    <w:rsid w:val="00910214"/>
    <w:rsid w:val="00930D50"/>
    <w:rsid w:val="009319B3"/>
    <w:rsid w:val="00933BE3"/>
    <w:rsid w:val="00980EED"/>
    <w:rsid w:val="00986E0E"/>
    <w:rsid w:val="00994D6E"/>
    <w:rsid w:val="009B79BC"/>
    <w:rsid w:val="009C7FB2"/>
    <w:rsid w:val="009F11C6"/>
    <w:rsid w:val="009F1C0F"/>
    <w:rsid w:val="009F5C4D"/>
    <w:rsid w:val="00A14472"/>
    <w:rsid w:val="00A14F7D"/>
    <w:rsid w:val="00A228F7"/>
    <w:rsid w:val="00A331BE"/>
    <w:rsid w:val="00A34E85"/>
    <w:rsid w:val="00A42377"/>
    <w:rsid w:val="00A55D4F"/>
    <w:rsid w:val="00A62899"/>
    <w:rsid w:val="00A62CA9"/>
    <w:rsid w:val="00A71666"/>
    <w:rsid w:val="00A71BCD"/>
    <w:rsid w:val="00A90DBF"/>
    <w:rsid w:val="00A94579"/>
    <w:rsid w:val="00AB22A3"/>
    <w:rsid w:val="00AB29EA"/>
    <w:rsid w:val="00AC1ADF"/>
    <w:rsid w:val="00AF1661"/>
    <w:rsid w:val="00AF389E"/>
    <w:rsid w:val="00B01BAA"/>
    <w:rsid w:val="00B10577"/>
    <w:rsid w:val="00B11726"/>
    <w:rsid w:val="00B25F53"/>
    <w:rsid w:val="00B265D1"/>
    <w:rsid w:val="00B357A1"/>
    <w:rsid w:val="00B36F3D"/>
    <w:rsid w:val="00B37D5C"/>
    <w:rsid w:val="00B605EE"/>
    <w:rsid w:val="00B64940"/>
    <w:rsid w:val="00B65EBF"/>
    <w:rsid w:val="00B66CA8"/>
    <w:rsid w:val="00B738E1"/>
    <w:rsid w:val="00B80E36"/>
    <w:rsid w:val="00B811D3"/>
    <w:rsid w:val="00B87650"/>
    <w:rsid w:val="00BA24A6"/>
    <w:rsid w:val="00BA7D44"/>
    <w:rsid w:val="00BC2660"/>
    <w:rsid w:val="00BE10B9"/>
    <w:rsid w:val="00BE3089"/>
    <w:rsid w:val="00BF2ED8"/>
    <w:rsid w:val="00C01833"/>
    <w:rsid w:val="00C047CB"/>
    <w:rsid w:val="00C1439B"/>
    <w:rsid w:val="00C15D55"/>
    <w:rsid w:val="00C17F5A"/>
    <w:rsid w:val="00C275B5"/>
    <w:rsid w:val="00C33EDA"/>
    <w:rsid w:val="00C60521"/>
    <w:rsid w:val="00C72349"/>
    <w:rsid w:val="00C728A5"/>
    <w:rsid w:val="00C72E81"/>
    <w:rsid w:val="00C820F4"/>
    <w:rsid w:val="00C92449"/>
    <w:rsid w:val="00CB1BED"/>
    <w:rsid w:val="00CB5499"/>
    <w:rsid w:val="00CB7F65"/>
    <w:rsid w:val="00CC43DD"/>
    <w:rsid w:val="00CE7497"/>
    <w:rsid w:val="00CF2FFF"/>
    <w:rsid w:val="00D21922"/>
    <w:rsid w:val="00D501FC"/>
    <w:rsid w:val="00D61447"/>
    <w:rsid w:val="00D623DD"/>
    <w:rsid w:val="00D723F4"/>
    <w:rsid w:val="00D76506"/>
    <w:rsid w:val="00DA1C30"/>
    <w:rsid w:val="00DB4596"/>
    <w:rsid w:val="00DC725A"/>
    <w:rsid w:val="00DD0BD1"/>
    <w:rsid w:val="00DD5CF6"/>
    <w:rsid w:val="00DD7FE9"/>
    <w:rsid w:val="00DE1464"/>
    <w:rsid w:val="00DE23F9"/>
    <w:rsid w:val="00DE2F81"/>
    <w:rsid w:val="00DE708A"/>
    <w:rsid w:val="00E00B5B"/>
    <w:rsid w:val="00E36612"/>
    <w:rsid w:val="00E37968"/>
    <w:rsid w:val="00E479CF"/>
    <w:rsid w:val="00E533A4"/>
    <w:rsid w:val="00E56900"/>
    <w:rsid w:val="00E67967"/>
    <w:rsid w:val="00EA5EAC"/>
    <w:rsid w:val="00EC07FF"/>
    <w:rsid w:val="00EE2CFA"/>
    <w:rsid w:val="00EF2C6A"/>
    <w:rsid w:val="00EF4CE2"/>
    <w:rsid w:val="00F03861"/>
    <w:rsid w:val="00F0625A"/>
    <w:rsid w:val="00F0653F"/>
    <w:rsid w:val="00F1116C"/>
    <w:rsid w:val="00F425AB"/>
    <w:rsid w:val="00F47393"/>
    <w:rsid w:val="00F507CD"/>
    <w:rsid w:val="00F51438"/>
    <w:rsid w:val="00F72208"/>
    <w:rsid w:val="00F8574A"/>
    <w:rsid w:val="00F86B5E"/>
    <w:rsid w:val="00FC00BF"/>
    <w:rsid w:val="00FC45E5"/>
    <w:rsid w:val="00FD4D0D"/>
    <w:rsid w:val="00FD71F0"/>
    <w:rsid w:val="00FF1931"/>
    <w:rsid w:val="00FF458D"/>
    <w:rsid w:val="00FF6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  <w14:docId w14:val="749D0C2A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iPriority="9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D42"/>
    <w:pPr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FC45E5"/>
    <w:pPr>
      <w:keepNext/>
      <w:keepLines/>
      <w:spacing w:before="480" w:after="24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485F2C"/>
    <w:pPr>
      <w:keepNext/>
      <w:spacing w:before="480" w:after="360" w:line="240" w:lineRule="auto"/>
      <w:outlineLvl w:val="1"/>
    </w:pPr>
    <w:rPr>
      <w:rFonts w:ascii="Arial" w:hAnsi="Arial" w:cs="Arial"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rsid w:val="00C047CB"/>
    <w:pPr>
      <w:spacing w:after="0" w:line="240" w:lineRule="auto"/>
      <w:jc w:val="both"/>
    </w:pPr>
    <w:rPr>
      <w:rFonts w:ascii="Times New Roman" w:hAnsi="Times New Roman" w:eastAsia="Calibri"/>
      <w:color w:val="000000"/>
      <w:sz w:val="24"/>
      <w:szCs w:val="24"/>
    </w:rPr>
  </w:style>
  <w:style w:type="character" w:customStyle="1" w:styleId="BodyText2Char">
    <w:name w:val="Body Text 2 Char"/>
    <w:link w:val="BodyText2"/>
    <w:semiHidden/>
    <w:locked/>
    <w:rsid w:val="00C047CB"/>
    <w:rPr>
      <w:rFonts w:ascii="Times New Roman" w:hAnsi="Times New Roman" w:cs="Times New Roman"/>
      <w:color w:val="000000"/>
      <w:sz w:val="24"/>
      <w:szCs w:val="24"/>
    </w:rPr>
  </w:style>
  <w:style w:type="character" w:customStyle="1" w:styleId="grame">
    <w:name w:val="grame"/>
    <w:rsid w:val="00C047CB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semiHidden/>
    <w:rsid w:val="00DD0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semiHidden/>
    <w:locked/>
    <w:rsid w:val="00DD0BD1"/>
    <w:rPr>
      <w:rFonts w:cs="Times New Roman"/>
    </w:rPr>
  </w:style>
  <w:style w:type="paragraph" w:styleId="Footer">
    <w:name w:val="footer"/>
    <w:basedOn w:val="Normal"/>
    <w:link w:val="FooterChar"/>
    <w:rsid w:val="00DD0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locked/>
    <w:rsid w:val="00DD0BD1"/>
    <w:rPr>
      <w:rFonts w:cs="Times New Roman"/>
    </w:rPr>
  </w:style>
  <w:style w:type="paragraph" w:styleId="NormalWeb">
    <w:name w:val="Normal (Web)"/>
    <w:basedOn w:val="Normal"/>
    <w:rsid w:val="0063238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632386"/>
  </w:style>
  <w:style w:type="character" w:styleId="Hyperlink">
    <w:name w:val="Hyperlink"/>
    <w:rsid w:val="004E776B"/>
    <w:rPr>
      <w:color w:val="0000FF"/>
      <w:u w:val="single"/>
    </w:rPr>
  </w:style>
  <w:style w:type="table" w:styleId="TableGrid">
    <w:name w:val="Table Grid"/>
    <w:basedOn w:val="TableNormal"/>
    <w:locked/>
    <w:rsid w:val="007F2FC2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rsid w:val="00485F2C"/>
    <w:rPr>
      <w:rFonts w:ascii="Arial" w:hAnsi="Arial" w:eastAsia="Times New Roman" w:cs="Arial"/>
      <w:bCs/>
      <w:iCs/>
      <w:sz w:val="28"/>
      <w:szCs w:val="28"/>
    </w:rPr>
  </w:style>
  <w:style w:type="paragraph" w:customStyle="1" w:styleId="HeaderSection">
    <w:name w:val="HeaderSection"/>
    <w:basedOn w:val="NormalWeb"/>
    <w:qFormat/>
    <w:rsid w:val="009319B3"/>
    <w:pPr>
      <w:spacing w:before="0" w:beforeAutospacing="0" w:after="0" w:afterAutospacing="0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rsid w:val="003B4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B4D60"/>
    <w:rPr>
      <w:rFonts w:ascii="Tahoma" w:hAnsi="Tahoma" w:eastAsia="Times New Roman" w:cs="Tahoma"/>
      <w:sz w:val="16"/>
      <w:szCs w:val="16"/>
    </w:rPr>
  </w:style>
  <w:style w:type="table" w:styleId="MediumShading1-Accent1">
    <w:name w:val="Medium Shading 1 Accent 1"/>
    <w:basedOn w:val="TableNormal"/>
    <w:uiPriority w:val="63"/>
    <w:rsid w:val="00FD71F0"/>
    <w:tblPr>
      <w:tblStyleRowBandSize w:val="1"/>
      <w:tblStyleColBandSize w:val="1"/>
      <w:tblInd w:w="0" w:type="dxa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C45E5"/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paragraph" w:styleId="Caption">
    <w:name w:val="caption"/>
    <w:basedOn w:val="Normal"/>
    <w:next w:val="Normal"/>
    <w:qFormat/>
    <w:locked/>
    <w:rsid w:val="00FC45E5"/>
    <w:pPr>
      <w:autoSpaceDE w:val="0"/>
      <w:autoSpaceDN w:val="0"/>
      <w:adjustRightInd w:val="0"/>
      <w:spacing w:before="120" w:after="120" w:line="240" w:lineRule="auto"/>
    </w:pPr>
    <w:rPr>
      <w:rFonts w:ascii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4B25F4"/>
    <w:pPr>
      <w:ind w:left="720"/>
      <w:contextualSpacing/>
    </w:pPr>
  </w:style>
  <w:style w:type="paragraph" w:styleId="DocumentMap">
    <w:name w:val="Document Map"/>
    <w:basedOn w:val="Normal"/>
    <w:link w:val="DocumentMapChar"/>
    <w:semiHidden/>
    <w:unhideWhenUsed/>
    <w:rsid w:val="00A34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A34E85"/>
    <w:rPr>
      <w:rFonts w:ascii="Tahoma" w:hAnsi="Tahoma" w:eastAsia="Times New Roman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lot%20Rock%20Software\Documents\Custom%20Office%20Templates\St%20Martin's\CS_446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CS_446_Template.dotx</Template>
  <TotalTime>1</TotalTime>
  <Pages>10</Pages>
  <Words>1473</Words>
  <Characters>8401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SAINT MARTIN'S UNIVERSITY</vt:lpstr>
    </vt:vector>
  </TitlesOfParts>
  <Company>Hewlett-Packard</Company>
  <LinksUpToDate>false</LinksUpToDate>
  <CharactersWithSpaces>9855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SAINT MARTIN'S UNIVERSITY</dc:title>
  <dc:creator>Joe Maybee</dc:creator>
  <cp:lastModifiedBy>ACES</cp:lastModifiedBy>
  <cp:revision>2</cp:revision>
  <cp:lastPrinted>2013-12-30T05:35:00Z</cp:lastPrinted>
  <dcterms:created xsi:type="dcterms:W3CDTF">2014-02-27T17:18:00Z</dcterms:created>
  <dcterms:modified xsi:type="dcterms:W3CDTF">2014-02-27T17:18:00Z</dcterms:modified>
</cp:coreProperties>
</file>